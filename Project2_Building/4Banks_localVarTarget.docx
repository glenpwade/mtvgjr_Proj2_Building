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DF2" w:rsidRDefault="009F4750">
      <w:r>
        <w:t>ANZ</w:t>
      </w:r>
      <w:r w:rsidR="00D0216D">
        <w:t xml:space="preserve"> (</w:t>
      </w:r>
      <w:r w:rsidR="00954B49">
        <w:t>LK = local kurtosis</w:t>
      </w:r>
      <w:r w:rsidR="00D0216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945"/>
        <w:gridCol w:w="945"/>
        <w:gridCol w:w="945"/>
        <w:gridCol w:w="1013"/>
        <w:gridCol w:w="1074"/>
        <w:gridCol w:w="1056"/>
        <w:gridCol w:w="1075"/>
        <w:gridCol w:w="896"/>
      </w:tblGrid>
      <w:tr w:rsidR="00954B49" w:rsidTr="00F55BF6">
        <w:tc>
          <w:tcPr>
            <w:tcW w:w="1067" w:type="dxa"/>
          </w:tcPr>
          <w:p w:rsidR="00685794" w:rsidRDefault="00685794">
            <w:r>
              <w:t>Window</w:t>
            </w:r>
          </w:p>
        </w:tc>
        <w:tc>
          <w:tcPr>
            <w:tcW w:w="945" w:type="dxa"/>
          </w:tcPr>
          <w:p w:rsidR="00685794" w:rsidRDefault="00685794">
            <w:r>
              <w:t>a</w:t>
            </w:r>
          </w:p>
        </w:tc>
        <w:tc>
          <w:tcPr>
            <w:tcW w:w="945" w:type="dxa"/>
          </w:tcPr>
          <w:p w:rsidR="00685794" w:rsidRDefault="00685794">
            <w:r>
              <w:t>b</w:t>
            </w:r>
          </w:p>
        </w:tc>
        <w:tc>
          <w:tcPr>
            <w:tcW w:w="945" w:type="dxa"/>
          </w:tcPr>
          <w:p w:rsidR="00685794" w:rsidRDefault="00685794">
            <w:proofErr w:type="spellStart"/>
            <w:r>
              <w:t>a+b</w:t>
            </w:r>
            <w:proofErr w:type="spellEnd"/>
          </w:p>
        </w:tc>
        <w:tc>
          <w:tcPr>
            <w:tcW w:w="1013" w:type="dxa"/>
          </w:tcPr>
          <w:p w:rsidR="00685794" w:rsidRDefault="00685794">
            <w:r>
              <w:t>Kurtosis</w:t>
            </w:r>
            <w:r w:rsidR="00954B49">
              <w:t xml:space="preserve"> (implied by GARCH pars)</w:t>
            </w:r>
          </w:p>
        </w:tc>
        <w:tc>
          <w:tcPr>
            <w:tcW w:w="1074" w:type="dxa"/>
          </w:tcPr>
          <w:p w:rsidR="00685794" w:rsidRDefault="00685794">
            <w:r>
              <w:t>RMSE</w:t>
            </w:r>
          </w:p>
          <w:p w:rsidR="00954B49" w:rsidRDefault="00954B49">
            <w:r>
              <w:t>(between Kurtosis and LK)</w:t>
            </w:r>
          </w:p>
        </w:tc>
        <w:tc>
          <w:tcPr>
            <w:tcW w:w="1056" w:type="dxa"/>
          </w:tcPr>
          <w:p w:rsidR="00685794" w:rsidRDefault="00685794">
            <w:proofErr w:type="spellStart"/>
            <w:r>
              <w:t>Stdev</w:t>
            </w:r>
            <w:proofErr w:type="spellEnd"/>
            <w:r>
              <w:t>(LK)</w:t>
            </w:r>
          </w:p>
        </w:tc>
        <w:tc>
          <w:tcPr>
            <w:tcW w:w="1075" w:type="dxa"/>
          </w:tcPr>
          <w:p w:rsidR="00685794" w:rsidRDefault="00685794">
            <w:r>
              <w:t>Mean(LK)</w:t>
            </w:r>
          </w:p>
        </w:tc>
        <w:tc>
          <w:tcPr>
            <w:tcW w:w="896" w:type="dxa"/>
          </w:tcPr>
          <w:p w:rsidR="00685794" w:rsidRDefault="00685794">
            <w:r>
              <w:t>LL</w:t>
            </w:r>
          </w:p>
        </w:tc>
      </w:tr>
      <w:tr w:rsidR="00954B49" w:rsidTr="00F55BF6">
        <w:tc>
          <w:tcPr>
            <w:tcW w:w="1067" w:type="dxa"/>
          </w:tcPr>
          <w:p w:rsidR="00685794" w:rsidRDefault="00685794" w:rsidP="00C06DF2">
            <w:r>
              <w:t>100</w:t>
            </w:r>
          </w:p>
        </w:tc>
        <w:tc>
          <w:tcPr>
            <w:tcW w:w="945" w:type="dxa"/>
          </w:tcPr>
          <w:p w:rsidR="00685794" w:rsidRDefault="00685794" w:rsidP="00C06DF2">
            <w:r>
              <w:t>0.0754</w:t>
            </w:r>
          </w:p>
        </w:tc>
        <w:tc>
          <w:tcPr>
            <w:tcW w:w="945" w:type="dxa"/>
          </w:tcPr>
          <w:p w:rsidR="00685794" w:rsidRDefault="00685794" w:rsidP="00685794">
            <w:r>
              <w:t>0.7119</w:t>
            </w:r>
          </w:p>
        </w:tc>
        <w:tc>
          <w:tcPr>
            <w:tcW w:w="945" w:type="dxa"/>
          </w:tcPr>
          <w:p w:rsidR="00685794" w:rsidRDefault="00685794" w:rsidP="00685794">
            <w:r>
              <w:t>0.7873</w:t>
            </w:r>
          </w:p>
        </w:tc>
        <w:tc>
          <w:tcPr>
            <w:tcW w:w="1013" w:type="dxa"/>
          </w:tcPr>
          <w:p w:rsidR="00685794" w:rsidRPr="00470258" w:rsidRDefault="00685794" w:rsidP="00C06DF2">
            <w:r w:rsidRPr="00470258">
              <w:t>3.09</w:t>
            </w:r>
            <w:r>
              <w:t>25</w:t>
            </w:r>
          </w:p>
        </w:tc>
        <w:tc>
          <w:tcPr>
            <w:tcW w:w="1074" w:type="dxa"/>
          </w:tcPr>
          <w:p w:rsidR="00685794" w:rsidRDefault="00685794" w:rsidP="00685794">
            <w:r>
              <w:t>1.3945</w:t>
            </w:r>
          </w:p>
        </w:tc>
        <w:tc>
          <w:tcPr>
            <w:tcW w:w="1056" w:type="dxa"/>
          </w:tcPr>
          <w:p w:rsidR="00685794" w:rsidRDefault="00685794" w:rsidP="00C06DF2">
            <w:r>
              <w:t>1.2988</w:t>
            </w:r>
          </w:p>
        </w:tc>
        <w:tc>
          <w:tcPr>
            <w:tcW w:w="1075" w:type="dxa"/>
          </w:tcPr>
          <w:p w:rsidR="00685794" w:rsidRDefault="00685794" w:rsidP="00C06DF2">
            <w:r>
              <w:t>3.6004</w:t>
            </w:r>
          </w:p>
        </w:tc>
        <w:tc>
          <w:tcPr>
            <w:tcW w:w="896" w:type="dxa"/>
          </w:tcPr>
          <w:p w:rsidR="00685794" w:rsidRDefault="00685794" w:rsidP="00C06DF2">
            <w:r>
              <w:t>-10365</w:t>
            </w:r>
          </w:p>
        </w:tc>
      </w:tr>
      <w:tr w:rsidR="00954B49" w:rsidTr="00F55BF6">
        <w:tc>
          <w:tcPr>
            <w:tcW w:w="1067" w:type="dxa"/>
          </w:tcPr>
          <w:p w:rsidR="00685794" w:rsidRDefault="00685794" w:rsidP="00C06DF2">
            <w:r>
              <w:t>200</w:t>
            </w:r>
          </w:p>
        </w:tc>
        <w:tc>
          <w:tcPr>
            <w:tcW w:w="945" w:type="dxa"/>
          </w:tcPr>
          <w:p w:rsidR="00685794" w:rsidRDefault="00685794" w:rsidP="00C06DF2">
            <w:r>
              <w:t>0.0896</w:t>
            </w:r>
          </w:p>
        </w:tc>
        <w:tc>
          <w:tcPr>
            <w:tcW w:w="945" w:type="dxa"/>
          </w:tcPr>
          <w:p w:rsidR="00685794" w:rsidRDefault="00685794" w:rsidP="00685794">
            <w:r>
              <w:t>0.7842</w:t>
            </w:r>
          </w:p>
        </w:tc>
        <w:tc>
          <w:tcPr>
            <w:tcW w:w="945" w:type="dxa"/>
          </w:tcPr>
          <w:p w:rsidR="00685794" w:rsidRDefault="00685794" w:rsidP="00685794">
            <w:r>
              <w:t>0.8737</w:t>
            </w:r>
          </w:p>
        </w:tc>
        <w:tc>
          <w:tcPr>
            <w:tcW w:w="1013" w:type="dxa"/>
          </w:tcPr>
          <w:p w:rsidR="00685794" w:rsidRPr="00470258" w:rsidRDefault="00685794" w:rsidP="00C06DF2">
            <w:r w:rsidRPr="00470258">
              <w:t>3.2</w:t>
            </w:r>
            <w:r>
              <w:t>182</w:t>
            </w:r>
          </w:p>
        </w:tc>
        <w:tc>
          <w:tcPr>
            <w:tcW w:w="1074" w:type="dxa"/>
          </w:tcPr>
          <w:p w:rsidR="00685794" w:rsidRDefault="00685794" w:rsidP="00C06DF2">
            <w:r>
              <w:t>1.2827</w:t>
            </w:r>
          </w:p>
        </w:tc>
        <w:tc>
          <w:tcPr>
            <w:tcW w:w="1056" w:type="dxa"/>
          </w:tcPr>
          <w:p w:rsidR="00685794" w:rsidRDefault="00685794" w:rsidP="00C06DF2">
            <w:r>
              <w:t>1.0848</w:t>
            </w:r>
          </w:p>
        </w:tc>
        <w:tc>
          <w:tcPr>
            <w:tcW w:w="1075" w:type="dxa"/>
          </w:tcPr>
          <w:p w:rsidR="00685794" w:rsidRDefault="00685794" w:rsidP="00C06DF2">
            <w:r>
              <w:t>3.9028</w:t>
            </w:r>
          </w:p>
        </w:tc>
        <w:tc>
          <w:tcPr>
            <w:tcW w:w="896" w:type="dxa"/>
          </w:tcPr>
          <w:p w:rsidR="00685794" w:rsidRDefault="00685794" w:rsidP="00C06DF2">
            <w:r>
              <w:t>-10412</w:t>
            </w:r>
          </w:p>
        </w:tc>
      </w:tr>
      <w:tr w:rsidR="00954B49" w:rsidTr="00F55BF6">
        <w:tc>
          <w:tcPr>
            <w:tcW w:w="1067" w:type="dxa"/>
          </w:tcPr>
          <w:p w:rsidR="00685794" w:rsidRDefault="00685794" w:rsidP="00C06DF2">
            <w:r>
              <w:t>300</w:t>
            </w:r>
          </w:p>
        </w:tc>
        <w:tc>
          <w:tcPr>
            <w:tcW w:w="945" w:type="dxa"/>
          </w:tcPr>
          <w:p w:rsidR="00685794" w:rsidRDefault="00685794" w:rsidP="00C06DF2">
            <w:r>
              <w:t>0.0922</w:t>
            </w:r>
          </w:p>
        </w:tc>
        <w:tc>
          <w:tcPr>
            <w:tcW w:w="945" w:type="dxa"/>
          </w:tcPr>
          <w:p w:rsidR="00685794" w:rsidRDefault="00685794" w:rsidP="00C06DF2">
            <w:r>
              <w:t>0.8175</w:t>
            </w:r>
          </w:p>
        </w:tc>
        <w:tc>
          <w:tcPr>
            <w:tcW w:w="945" w:type="dxa"/>
          </w:tcPr>
          <w:p w:rsidR="00685794" w:rsidRDefault="00685794" w:rsidP="00C06DF2">
            <w:r>
              <w:t>0.9097</w:t>
            </w:r>
          </w:p>
        </w:tc>
        <w:tc>
          <w:tcPr>
            <w:tcW w:w="1013" w:type="dxa"/>
          </w:tcPr>
          <w:p w:rsidR="00685794" w:rsidRPr="00470258" w:rsidRDefault="00685794" w:rsidP="00C06DF2">
            <w:r w:rsidRPr="00470258">
              <w:t>3.3</w:t>
            </w:r>
            <w:r>
              <w:t>287</w:t>
            </w:r>
          </w:p>
        </w:tc>
        <w:tc>
          <w:tcPr>
            <w:tcW w:w="1074" w:type="dxa"/>
          </w:tcPr>
          <w:p w:rsidR="00685794" w:rsidRDefault="00685794" w:rsidP="00C06DF2">
            <w:r>
              <w:t>1.1660</w:t>
            </w:r>
          </w:p>
        </w:tc>
        <w:tc>
          <w:tcPr>
            <w:tcW w:w="1056" w:type="dxa"/>
          </w:tcPr>
          <w:p w:rsidR="00685794" w:rsidRDefault="00685794" w:rsidP="00C06DF2">
            <w:r>
              <w:t>0.9127</w:t>
            </w:r>
          </w:p>
        </w:tc>
        <w:tc>
          <w:tcPr>
            <w:tcW w:w="1075" w:type="dxa"/>
          </w:tcPr>
          <w:p w:rsidR="00685794" w:rsidRDefault="00685794" w:rsidP="00C06DF2">
            <w:r>
              <w:t>4.0543</w:t>
            </w:r>
          </w:p>
        </w:tc>
        <w:tc>
          <w:tcPr>
            <w:tcW w:w="896" w:type="dxa"/>
          </w:tcPr>
          <w:p w:rsidR="00685794" w:rsidRDefault="00685794" w:rsidP="00C06DF2">
            <w:r>
              <w:t>-10434</w:t>
            </w:r>
          </w:p>
        </w:tc>
      </w:tr>
      <w:tr w:rsidR="00954B49" w:rsidTr="00F55BF6">
        <w:tc>
          <w:tcPr>
            <w:tcW w:w="1067" w:type="dxa"/>
          </w:tcPr>
          <w:p w:rsidR="00685794" w:rsidRDefault="00685794" w:rsidP="00C06DF2">
            <w:r>
              <w:t>400</w:t>
            </w:r>
          </w:p>
        </w:tc>
        <w:tc>
          <w:tcPr>
            <w:tcW w:w="945" w:type="dxa"/>
          </w:tcPr>
          <w:p w:rsidR="00685794" w:rsidRDefault="00685794" w:rsidP="00C06DF2">
            <w:r>
              <w:t>0.0894</w:t>
            </w:r>
          </w:p>
        </w:tc>
        <w:tc>
          <w:tcPr>
            <w:tcW w:w="945" w:type="dxa"/>
          </w:tcPr>
          <w:p w:rsidR="00685794" w:rsidRDefault="00685794" w:rsidP="00C06DF2">
            <w:r>
              <w:t>0.8439</w:t>
            </w:r>
          </w:p>
        </w:tc>
        <w:tc>
          <w:tcPr>
            <w:tcW w:w="945" w:type="dxa"/>
          </w:tcPr>
          <w:p w:rsidR="00685794" w:rsidRDefault="00685794" w:rsidP="00C06DF2">
            <w:r>
              <w:t>0.9333</w:t>
            </w:r>
          </w:p>
        </w:tc>
        <w:tc>
          <w:tcPr>
            <w:tcW w:w="1013" w:type="dxa"/>
          </w:tcPr>
          <w:p w:rsidR="00685794" w:rsidRPr="00470258" w:rsidRDefault="00685794" w:rsidP="00C06DF2">
            <w:r w:rsidRPr="00470258">
              <w:t>3.42</w:t>
            </w:r>
            <w:r>
              <w:t>38</w:t>
            </w:r>
          </w:p>
        </w:tc>
        <w:tc>
          <w:tcPr>
            <w:tcW w:w="1074" w:type="dxa"/>
          </w:tcPr>
          <w:p w:rsidR="00685794" w:rsidRDefault="00685794" w:rsidP="00685794">
            <w:r>
              <w:t>1.1927</w:t>
            </w:r>
          </w:p>
        </w:tc>
        <w:tc>
          <w:tcPr>
            <w:tcW w:w="1056" w:type="dxa"/>
          </w:tcPr>
          <w:p w:rsidR="00685794" w:rsidRDefault="00685794" w:rsidP="00C06DF2">
            <w:r>
              <w:t>0.8599</w:t>
            </w:r>
          </w:p>
        </w:tc>
        <w:tc>
          <w:tcPr>
            <w:tcW w:w="1075" w:type="dxa"/>
          </w:tcPr>
          <w:p w:rsidR="00685794" w:rsidRDefault="00685794" w:rsidP="00C06DF2">
            <w:r>
              <w:t>4.2503</w:t>
            </w:r>
          </w:p>
        </w:tc>
        <w:tc>
          <w:tcPr>
            <w:tcW w:w="896" w:type="dxa"/>
          </w:tcPr>
          <w:p w:rsidR="00685794" w:rsidRDefault="00685794" w:rsidP="00C06DF2">
            <w:r>
              <w:t>-10450</w:t>
            </w:r>
          </w:p>
        </w:tc>
      </w:tr>
      <w:tr w:rsidR="00954B49" w:rsidTr="00F55BF6">
        <w:tc>
          <w:tcPr>
            <w:tcW w:w="1067" w:type="dxa"/>
          </w:tcPr>
          <w:p w:rsidR="00685794" w:rsidRDefault="00685794" w:rsidP="00C06DF2">
            <w:r>
              <w:t>500</w:t>
            </w:r>
          </w:p>
        </w:tc>
        <w:tc>
          <w:tcPr>
            <w:tcW w:w="945" w:type="dxa"/>
          </w:tcPr>
          <w:p w:rsidR="00685794" w:rsidRDefault="00685794" w:rsidP="00C06DF2">
            <w:r>
              <w:t>0.0824</w:t>
            </w:r>
          </w:p>
        </w:tc>
        <w:tc>
          <w:tcPr>
            <w:tcW w:w="945" w:type="dxa"/>
          </w:tcPr>
          <w:p w:rsidR="00685794" w:rsidRDefault="00685794" w:rsidP="00C06DF2">
            <w:r>
              <w:t>0.8723</w:t>
            </w:r>
          </w:p>
        </w:tc>
        <w:tc>
          <w:tcPr>
            <w:tcW w:w="945" w:type="dxa"/>
          </w:tcPr>
          <w:p w:rsidR="00685794" w:rsidRDefault="00685794" w:rsidP="00C06DF2">
            <w:r>
              <w:t>0.9547</w:t>
            </w:r>
          </w:p>
        </w:tc>
        <w:tc>
          <w:tcPr>
            <w:tcW w:w="1013" w:type="dxa"/>
          </w:tcPr>
          <w:p w:rsidR="00685794" w:rsidRPr="00470258" w:rsidRDefault="00685794" w:rsidP="00C06DF2">
            <w:r w:rsidRPr="00470258">
              <w:t>3.54</w:t>
            </w:r>
            <w:r>
              <w:t>37</w:t>
            </w:r>
          </w:p>
        </w:tc>
        <w:tc>
          <w:tcPr>
            <w:tcW w:w="1074" w:type="dxa"/>
          </w:tcPr>
          <w:p w:rsidR="00685794" w:rsidRDefault="00685794" w:rsidP="00685794">
            <w:r>
              <w:t>1.1771</w:t>
            </w:r>
            <w:r w:rsidR="00E95427">
              <w:t>*</w:t>
            </w:r>
          </w:p>
        </w:tc>
        <w:tc>
          <w:tcPr>
            <w:tcW w:w="1056" w:type="dxa"/>
          </w:tcPr>
          <w:p w:rsidR="00685794" w:rsidRDefault="00685794" w:rsidP="00C06DF2">
            <w:r>
              <w:t>0.7550</w:t>
            </w:r>
          </w:p>
        </w:tc>
        <w:tc>
          <w:tcPr>
            <w:tcW w:w="1075" w:type="dxa"/>
          </w:tcPr>
          <w:p w:rsidR="00685794" w:rsidRDefault="00685794" w:rsidP="00C06DF2">
            <w:r>
              <w:t>4.4469</w:t>
            </w:r>
          </w:p>
        </w:tc>
        <w:tc>
          <w:tcPr>
            <w:tcW w:w="896" w:type="dxa"/>
          </w:tcPr>
          <w:p w:rsidR="00685794" w:rsidRDefault="00685794" w:rsidP="00C06DF2">
            <w:r>
              <w:t>-10468</w:t>
            </w:r>
          </w:p>
        </w:tc>
      </w:tr>
      <w:tr w:rsidR="00954B49" w:rsidTr="00F55BF6">
        <w:tc>
          <w:tcPr>
            <w:tcW w:w="1067" w:type="dxa"/>
          </w:tcPr>
          <w:p w:rsidR="00685794" w:rsidRDefault="00685794" w:rsidP="00C06DF2">
            <w:r>
              <w:t>600</w:t>
            </w:r>
          </w:p>
        </w:tc>
        <w:tc>
          <w:tcPr>
            <w:tcW w:w="945" w:type="dxa"/>
          </w:tcPr>
          <w:p w:rsidR="00685794" w:rsidRDefault="00685794" w:rsidP="00C06DF2">
            <w:r>
              <w:t>0.0750</w:t>
            </w:r>
          </w:p>
        </w:tc>
        <w:tc>
          <w:tcPr>
            <w:tcW w:w="945" w:type="dxa"/>
          </w:tcPr>
          <w:p w:rsidR="00685794" w:rsidRDefault="00685794" w:rsidP="00C06DF2">
            <w:r>
              <w:t>0.8940</w:t>
            </w:r>
          </w:p>
        </w:tc>
        <w:tc>
          <w:tcPr>
            <w:tcW w:w="945" w:type="dxa"/>
          </w:tcPr>
          <w:p w:rsidR="00685794" w:rsidRDefault="00685794" w:rsidP="00C06DF2">
            <w:r>
              <w:t>0.9693</w:t>
            </w:r>
          </w:p>
        </w:tc>
        <w:tc>
          <w:tcPr>
            <w:tcW w:w="1013" w:type="dxa"/>
          </w:tcPr>
          <w:p w:rsidR="00685794" w:rsidRPr="00470258" w:rsidRDefault="00685794" w:rsidP="00C06DF2">
            <w:r w:rsidRPr="00470258">
              <w:t>3.68</w:t>
            </w:r>
            <w:r w:rsidR="00E95427">
              <w:t>61</w:t>
            </w:r>
          </w:p>
        </w:tc>
        <w:tc>
          <w:tcPr>
            <w:tcW w:w="1074" w:type="dxa"/>
          </w:tcPr>
          <w:p w:rsidR="00685794" w:rsidRDefault="00685794" w:rsidP="00E95427">
            <w:r>
              <w:t>1.</w:t>
            </w:r>
            <w:r w:rsidR="00E95427">
              <w:t>1978</w:t>
            </w:r>
          </w:p>
        </w:tc>
        <w:tc>
          <w:tcPr>
            <w:tcW w:w="1056" w:type="dxa"/>
          </w:tcPr>
          <w:p w:rsidR="00685794" w:rsidRDefault="00E95427" w:rsidP="00C06DF2">
            <w:r>
              <w:t>0.7421*</w:t>
            </w:r>
          </w:p>
        </w:tc>
        <w:tc>
          <w:tcPr>
            <w:tcW w:w="1075" w:type="dxa"/>
          </w:tcPr>
          <w:p w:rsidR="00685794" w:rsidRDefault="00E95427" w:rsidP="00C06DF2">
            <w:r>
              <w:t>4.6264</w:t>
            </w:r>
          </w:p>
        </w:tc>
        <w:tc>
          <w:tcPr>
            <w:tcW w:w="896" w:type="dxa"/>
          </w:tcPr>
          <w:p w:rsidR="00685794" w:rsidRDefault="00685794" w:rsidP="00C06DF2">
            <w:r>
              <w:t>-10480</w:t>
            </w:r>
          </w:p>
        </w:tc>
      </w:tr>
      <w:tr w:rsidR="00954B49" w:rsidTr="00F55BF6">
        <w:tc>
          <w:tcPr>
            <w:tcW w:w="1067" w:type="dxa"/>
          </w:tcPr>
          <w:p w:rsidR="00685794" w:rsidRDefault="00685794" w:rsidP="00C06DF2">
            <w:r>
              <w:t>700</w:t>
            </w:r>
          </w:p>
        </w:tc>
        <w:tc>
          <w:tcPr>
            <w:tcW w:w="945" w:type="dxa"/>
          </w:tcPr>
          <w:p w:rsidR="00685794" w:rsidRDefault="00685794" w:rsidP="00C06DF2">
            <w:r>
              <w:t>0.0702</w:t>
            </w:r>
          </w:p>
        </w:tc>
        <w:tc>
          <w:tcPr>
            <w:tcW w:w="945" w:type="dxa"/>
          </w:tcPr>
          <w:p w:rsidR="00685794" w:rsidRDefault="00685794" w:rsidP="00C06DF2">
            <w:r>
              <w:t>0.9068</w:t>
            </w:r>
          </w:p>
        </w:tc>
        <w:tc>
          <w:tcPr>
            <w:tcW w:w="945" w:type="dxa"/>
          </w:tcPr>
          <w:p w:rsidR="00685794" w:rsidRDefault="00685794" w:rsidP="00C06DF2">
            <w:r>
              <w:t>0.9770</w:t>
            </w:r>
          </w:p>
        </w:tc>
        <w:tc>
          <w:tcPr>
            <w:tcW w:w="1013" w:type="dxa"/>
          </w:tcPr>
          <w:p w:rsidR="00685794" w:rsidRPr="00470258" w:rsidRDefault="00685794" w:rsidP="00C06DF2">
            <w:r w:rsidRPr="00470258">
              <w:t>3.83</w:t>
            </w:r>
            <w:r w:rsidR="00E95427">
              <w:t>26</w:t>
            </w:r>
          </w:p>
        </w:tc>
        <w:tc>
          <w:tcPr>
            <w:tcW w:w="1074" w:type="dxa"/>
          </w:tcPr>
          <w:p w:rsidR="00685794" w:rsidRDefault="00685794" w:rsidP="00E95427">
            <w:r>
              <w:t>1.23</w:t>
            </w:r>
            <w:r w:rsidR="00E95427">
              <w:t>53</w:t>
            </w:r>
          </w:p>
        </w:tc>
        <w:tc>
          <w:tcPr>
            <w:tcW w:w="1056" w:type="dxa"/>
          </w:tcPr>
          <w:p w:rsidR="00685794" w:rsidRDefault="00E95427" w:rsidP="00C06DF2">
            <w:r>
              <w:t>0.8184</w:t>
            </w:r>
          </w:p>
        </w:tc>
        <w:tc>
          <w:tcPr>
            <w:tcW w:w="1075" w:type="dxa"/>
          </w:tcPr>
          <w:p w:rsidR="00685794" w:rsidRDefault="00E95427" w:rsidP="00C06DF2">
            <w:r>
              <w:t>4.7580</w:t>
            </w:r>
          </w:p>
        </w:tc>
        <w:tc>
          <w:tcPr>
            <w:tcW w:w="896" w:type="dxa"/>
          </w:tcPr>
          <w:p w:rsidR="00685794" w:rsidRDefault="00685794" w:rsidP="00C06DF2">
            <w:r>
              <w:t>-10488</w:t>
            </w:r>
          </w:p>
        </w:tc>
      </w:tr>
      <w:tr w:rsidR="00954B49" w:rsidTr="00F55BF6">
        <w:tc>
          <w:tcPr>
            <w:tcW w:w="1067" w:type="dxa"/>
          </w:tcPr>
          <w:p w:rsidR="00685794" w:rsidRDefault="00685794" w:rsidP="00C06DF2">
            <w:r>
              <w:t>800</w:t>
            </w:r>
          </w:p>
        </w:tc>
        <w:tc>
          <w:tcPr>
            <w:tcW w:w="945" w:type="dxa"/>
          </w:tcPr>
          <w:p w:rsidR="00685794" w:rsidRDefault="00E95427" w:rsidP="00C06DF2">
            <w:r>
              <w:t>0.0691</w:t>
            </w:r>
          </w:p>
        </w:tc>
        <w:tc>
          <w:tcPr>
            <w:tcW w:w="945" w:type="dxa"/>
          </w:tcPr>
          <w:p w:rsidR="00685794" w:rsidRDefault="00685794" w:rsidP="00E95427">
            <w:r>
              <w:t>0.91</w:t>
            </w:r>
            <w:r w:rsidR="00E95427">
              <w:t>10</w:t>
            </w:r>
          </w:p>
        </w:tc>
        <w:tc>
          <w:tcPr>
            <w:tcW w:w="945" w:type="dxa"/>
          </w:tcPr>
          <w:p w:rsidR="00685794" w:rsidRDefault="00685794" w:rsidP="00E95427">
            <w:r>
              <w:t>0.980</w:t>
            </w:r>
            <w:r w:rsidR="00E95427">
              <w:t>1</w:t>
            </w:r>
          </w:p>
        </w:tc>
        <w:tc>
          <w:tcPr>
            <w:tcW w:w="1013" w:type="dxa"/>
          </w:tcPr>
          <w:p w:rsidR="00685794" w:rsidRPr="00470258" w:rsidRDefault="00685794" w:rsidP="00C06DF2">
            <w:r w:rsidRPr="00470258">
              <w:t>3.9</w:t>
            </w:r>
            <w:r w:rsidR="00E95427">
              <w:t>628</w:t>
            </w:r>
          </w:p>
        </w:tc>
        <w:tc>
          <w:tcPr>
            <w:tcW w:w="1074" w:type="dxa"/>
          </w:tcPr>
          <w:p w:rsidR="00685794" w:rsidRDefault="00685794" w:rsidP="00E95427">
            <w:r>
              <w:t>1.2</w:t>
            </w:r>
            <w:r w:rsidR="00E95427">
              <w:t>243</w:t>
            </w:r>
          </w:p>
        </w:tc>
        <w:tc>
          <w:tcPr>
            <w:tcW w:w="1056" w:type="dxa"/>
          </w:tcPr>
          <w:p w:rsidR="00685794" w:rsidRDefault="00E95427" w:rsidP="00C06DF2">
            <w:r>
              <w:t>0.8652</w:t>
            </w:r>
          </w:p>
        </w:tc>
        <w:tc>
          <w:tcPr>
            <w:tcW w:w="1075" w:type="dxa"/>
          </w:tcPr>
          <w:p w:rsidR="00685794" w:rsidRDefault="00E95427" w:rsidP="00C06DF2">
            <w:r>
              <w:t>4.8292</w:t>
            </w:r>
          </w:p>
        </w:tc>
        <w:tc>
          <w:tcPr>
            <w:tcW w:w="896" w:type="dxa"/>
          </w:tcPr>
          <w:p w:rsidR="00685794" w:rsidRDefault="00685794" w:rsidP="00C06DF2">
            <w:r>
              <w:t>-10491</w:t>
            </w:r>
          </w:p>
        </w:tc>
      </w:tr>
      <w:tr w:rsidR="00954B49" w:rsidTr="00F55BF6">
        <w:tc>
          <w:tcPr>
            <w:tcW w:w="1067" w:type="dxa"/>
          </w:tcPr>
          <w:p w:rsidR="00685794" w:rsidRDefault="00685794" w:rsidP="00C06DF2">
            <w:r>
              <w:t>900</w:t>
            </w:r>
          </w:p>
        </w:tc>
        <w:tc>
          <w:tcPr>
            <w:tcW w:w="945" w:type="dxa"/>
          </w:tcPr>
          <w:p w:rsidR="00685794" w:rsidRDefault="00685794" w:rsidP="00C06DF2">
            <w:r>
              <w:t>0.0674</w:t>
            </w:r>
          </w:p>
        </w:tc>
        <w:tc>
          <w:tcPr>
            <w:tcW w:w="945" w:type="dxa"/>
          </w:tcPr>
          <w:p w:rsidR="00685794" w:rsidRDefault="00685794" w:rsidP="00C06DF2">
            <w:r>
              <w:t>0.9158</w:t>
            </w:r>
          </w:p>
        </w:tc>
        <w:tc>
          <w:tcPr>
            <w:tcW w:w="945" w:type="dxa"/>
          </w:tcPr>
          <w:p w:rsidR="00685794" w:rsidRDefault="00685794" w:rsidP="00C06DF2">
            <w:r>
              <w:t>0.9832</w:t>
            </w:r>
          </w:p>
        </w:tc>
        <w:tc>
          <w:tcPr>
            <w:tcW w:w="1013" w:type="dxa"/>
          </w:tcPr>
          <w:p w:rsidR="00685794" w:rsidRPr="00470258" w:rsidRDefault="00685794" w:rsidP="00C06DF2">
            <w:r w:rsidRPr="00470258">
              <w:t>4.12</w:t>
            </w:r>
            <w:r w:rsidR="00E95427">
              <w:t>37</w:t>
            </w:r>
          </w:p>
        </w:tc>
        <w:tc>
          <w:tcPr>
            <w:tcW w:w="1074" w:type="dxa"/>
          </w:tcPr>
          <w:p w:rsidR="00685794" w:rsidRDefault="00685794" w:rsidP="00E95427">
            <w:r>
              <w:t>1.21</w:t>
            </w:r>
            <w:r w:rsidR="00E95427">
              <w:t>27</w:t>
            </w:r>
          </w:p>
        </w:tc>
        <w:tc>
          <w:tcPr>
            <w:tcW w:w="1056" w:type="dxa"/>
          </w:tcPr>
          <w:p w:rsidR="00685794" w:rsidRDefault="00E95427" w:rsidP="00C06DF2">
            <w:r>
              <w:t>0.9207</w:t>
            </w:r>
          </w:p>
        </w:tc>
        <w:tc>
          <w:tcPr>
            <w:tcW w:w="1075" w:type="dxa"/>
          </w:tcPr>
          <w:p w:rsidR="00685794" w:rsidRDefault="00E95427" w:rsidP="00C06DF2">
            <w:r>
              <w:t>4.9130</w:t>
            </w:r>
          </w:p>
        </w:tc>
        <w:tc>
          <w:tcPr>
            <w:tcW w:w="896" w:type="dxa"/>
          </w:tcPr>
          <w:p w:rsidR="00685794" w:rsidRDefault="00685794" w:rsidP="00C06DF2">
            <w:r>
              <w:t>-10496</w:t>
            </w:r>
          </w:p>
        </w:tc>
      </w:tr>
      <w:tr w:rsidR="00954B49" w:rsidTr="00F55BF6">
        <w:tc>
          <w:tcPr>
            <w:tcW w:w="1067" w:type="dxa"/>
          </w:tcPr>
          <w:p w:rsidR="00685794" w:rsidRDefault="00685794" w:rsidP="00C06DF2">
            <w:r>
              <w:t>1000</w:t>
            </w:r>
          </w:p>
        </w:tc>
        <w:tc>
          <w:tcPr>
            <w:tcW w:w="945" w:type="dxa"/>
          </w:tcPr>
          <w:p w:rsidR="00685794" w:rsidRDefault="00E95427" w:rsidP="00C06DF2">
            <w:r>
              <w:t>0.0653</w:t>
            </w:r>
          </w:p>
        </w:tc>
        <w:tc>
          <w:tcPr>
            <w:tcW w:w="945" w:type="dxa"/>
          </w:tcPr>
          <w:p w:rsidR="00685794" w:rsidRDefault="00685794" w:rsidP="00E95427">
            <w:r>
              <w:t>0.920</w:t>
            </w:r>
            <w:r w:rsidR="00E95427">
              <w:t>8</w:t>
            </w:r>
          </w:p>
        </w:tc>
        <w:tc>
          <w:tcPr>
            <w:tcW w:w="945" w:type="dxa"/>
          </w:tcPr>
          <w:p w:rsidR="00685794" w:rsidRDefault="00685794" w:rsidP="00E95427">
            <w:r>
              <w:t>0.986</w:t>
            </w:r>
            <w:r w:rsidR="00E95427">
              <w:t>1</w:t>
            </w:r>
          </w:p>
        </w:tc>
        <w:tc>
          <w:tcPr>
            <w:tcW w:w="1013" w:type="dxa"/>
          </w:tcPr>
          <w:p w:rsidR="00685794" w:rsidRPr="00470258" w:rsidRDefault="00685794" w:rsidP="00C06DF2">
            <w:r w:rsidRPr="00470258">
              <w:t>4</w:t>
            </w:r>
            <w:r w:rsidR="00E95427">
              <w:t>.3406</w:t>
            </w:r>
          </w:p>
        </w:tc>
        <w:tc>
          <w:tcPr>
            <w:tcW w:w="1074" w:type="dxa"/>
          </w:tcPr>
          <w:p w:rsidR="00685794" w:rsidRDefault="00685794" w:rsidP="00E95427">
            <w:r>
              <w:t>1.24</w:t>
            </w:r>
            <w:r w:rsidR="00E95427">
              <w:t>72</w:t>
            </w:r>
          </w:p>
        </w:tc>
        <w:tc>
          <w:tcPr>
            <w:tcW w:w="1056" w:type="dxa"/>
          </w:tcPr>
          <w:p w:rsidR="00685794" w:rsidRDefault="00E95427" w:rsidP="00C06DF2">
            <w:r>
              <w:t>1.0038</w:t>
            </w:r>
          </w:p>
        </w:tc>
        <w:tc>
          <w:tcPr>
            <w:tcW w:w="1075" w:type="dxa"/>
          </w:tcPr>
          <w:p w:rsidR="00685794" w:rsidRDefault="00E95427" w:rsidP="00C06DF2">
            <w:r>
              <w:t>5.0810</w:t>
            </w:r>
          </w:p>
        </w:tc>
        <w:tc>
          <w:tcPr>
            <w:tcW w:w="896" w:type="dxa"/>
          </w:tcPr>
          <w:p w:rsidR="00685794" w:rsidRDefault="00685794" w:rsidP="00C06DF2">
            <w:r>
              <w:t>-10499</w:t>
            </w:r>
          </w:p>
        </w:tc>
      </w:tr>
      <w:tr w:rsidR="00954B49" w:rsidTr="00F55BF6">
        <w:tc>
          <w:tcPr>
            <w:tcW w:w="1067" w:type="dxa"/>
          </w:tcPr>
          <w:p w:rsidR="00685794" w:rsidRDefault="00685794" w:rsidP="00C06DF2">
            <w:r>
              <w:t>1100</w:t>
            </w:r>
          </w:p>
        </w:tc>
        <w:tc>
          <w:tcPr>
            <w:tcW w:w="945" w:type="dxa"/>
          </w:tcPr>
          <w:p w:rsidR="00685794" w:rsidRDefault="00E95427" w:rsidP="00C06DF2">
            <w:r>
              <w:t>0.0646</w:t>
            </w:r>
          </w:p>
        </w:tc>
        <w:tc>
          <w:tcPr>
            <w:tcW w:w="945" w:type="dxa"/>
          </w:tcPr>
          <w:p w:rsidR="00685794" w:rsidRDefault="00E95427" w:rsidP="00C06DF2">
            <w:r>
              <w:t>0.9233</w:t>
            </w:r>
          </w:p>
        </w:tc>
        <w:tc>
          <w:tcPr>
            <w:tcW w:w="945" w:type="dxa"/>
          </w:tcPr>
          <w:p w:rsidR="00685794" w:rsidRDefault="00E95427" w:rsidP="00C06DF2">
            <w:r>
              <w:t>0.9879</w:t>
            </w:r>
          </w:p>
        </w:tc>
        <w:tc>
          <w:tcPr>
            <w:tcW w:w="1013" w:type="dxa"/>
          </w:tcPr>
          <w:p w:rsidR="00685794" w:rsidRPr="00470258" w:rsidRDefault="00E95427" w:rsidP="00C06DF2">
            <w:r>
              <w:t>4.5900</w:t>
            </w:r>
          </w:p>
        </w:tc>
        <w:tc>
          <w:tcPr>
            <w:tcW w:w="1074" w:type="dxa"/>
          </w:tcPr>
          <w:p w:rsidR="00685794" w:rsidRDefault="00E95427" w:rsidP="00C06DF2">
            <w:r>
              <w:t>1.2814</w:t>
            </w:r>
          </w:p>
        </w:tc>
        <w:tc>
          <w:tcPr>
            <w:tcW w:w="1056" w:type="dxa"/>
          </w:tcPr>
          <w:p w:rsidR="00685794" w:rsidRDefault="00E95427" w:rsidP="00C06DF2">
            <w:r>
              <w:t>1.1027</w:t>
            </w:r>
          </w:p>
        </w:tc>
        <w:tc>
          <w:tcPr>
            <w:tcW w:w="1075" w:type="dxa"/>
          </w:tcPr>
          <w:p w:rsidR="00685794" w:rsidRDefault="00E95427" w:rsidP="00C06DF2">
            <w:r>
              <w:t>5.2428</w:t>
            </w:r>
          </w:p>
        </w:tc>
        <w:tc>
          <w:tcPr>
            <w:tcW w:w="896" w:type="dxa"/>
          </w:tcPr>
          <w:p w:rsidR="00685794" w:rsidRDefault="00E95427" w:rsidP="00C06DF2">
            <w:r>
              <w:t>-10502</w:t>
            </w:r>
          </w:p>
        </w:tc>
      </w:tr>
      <w:tr w:rsidR="00954B49" w:rsidTr="00F55BF6">
        <w:tc>
          <w:tcPr>
            <w:tcW w:w="1067" w:type="dxa"/>
          </w:tcPr>
          <w:p w:rsidR="00685794" w:rsidRDefault="00685794" w:rsidP="00C06DF2">
            <w:r>
              <w:t>1200</w:t>
            </w:r>
          </w:p>
        </w:tc>
        <w:tc>
          <w:tcPr>
            <w:tcW w:w="945" w:type="dxa"/>
          </w:tcPr>
          <w:p w:rsidR="00685794" w:rsidRDefault="00E95427" w:rsidP="00C06DF2">
            <w:r>
              <w:t>0.0647</w:t>
            </w:r>
          </w:p>
        </w:tc>
        <w:tc>
          <w:tcPr>
            <w:tcW w:w="945" w:type="dxa"/>
          </w:tcPr>
          <w:p w:rsidR="00685794" w:rsidRDefault="00E95427" w:rsidP="00C06DF2">
            <w:r>
              <w:t>0.9241</w:t>
            </w:r>
          </w:p>
        </w:tc>
        <w:tc>
          <w:tcPr>
            <w:tcW w:w="945" w:type="dxa"/>
          </w:tcPr>
          <w:p w:rsidR="00685794" w:rsidRDefault="00E95427" w:rsidP="00C06DF2">
            <w:r>
              <w:t>0.9888</w:t>
            </w:r>
          </w:p>
        </w:tc>
        <w:tc>
          <w:tcPr>
            <w:tcW w:w="1013" w:type="dxa"/>
          </w:tcPr>
          <w:p w:rsidR="00685794" w:rsidRPr="00470258" w:rsidRDefault="00E95427" w:rsidP="00C06DF2">
            <w:r>
              <w:t>4.8209</w:t>
            </w:r>
          </w:p>
        </w:tc>
        <w:tc>
          <w:tcPr>
            <w:tcW w:w="1074" w:type="dxa"/>
          </w:tcPr>
          <w:p w:rsidR="00685794" w:rsidRDefault="00E95427" w:rsidP="00C06DF2">
            <w:r>
              <w:t>1.3230</w:t>
            </w:r>
          </w:p>
        </w:tc>
        <w:tc>
          <w:tcPr>
            <w:tcW w:w="1056" w:type="dxa"/>
          </w:tcPr>
          <w:p w:rsidR="00685794" w:rsidRDefault="00E95427" w:rsidP="00C06DF2">
            <w:r>
              <w:t>1.2188</w:t>
            </w:r>
          </w:p>
        </w:tc>
        <w:tc>
          <w:tcPr>
            <w:tcW w:w="1075" w:type="dxa"/>
          </w:tcPr>
          <w:p w:rsidR="00685794" w:rsidRDefault="00E95427" w:rsidP="00C06DF2">
            <w:r>
              <w:t>5.3360</w:t>
            </w:r>
          </w:p>
        </w:tc>
        <w:tc>
          <w:tcPr>
            <w:tcW w:w="896" w:type="dxa"/>
          </w:tcPr>
          <w:p w:rsidR="00685794" w:rsidRDefault="00E95427" w:rsidP="00C06DF2">
            <w:r>
              <w:t>-10502</w:t>
            </w:r>
          </w:p>
        </w:tc>
      </w:tr>
      <w:tr w:rsidR="00954B49" w:rsidTr="00F55BF6">
        <w:tc>
          <w:tcPr>
            <w:tcW w:w="1067" w:type="dxa"/>
          </w:tcPr>
          <w:p w:rsidR="00685794" w:rsidRDefault="00685794" w:rsidP="00C06DF2">
            <w:r>
              <w:t>T</w:t>
            </w:r>
          </w:p>
        </w:tc>
        <w:tc>
          <w:tcPr>
            <w:tcW w:w="945" w:type="dxa"/>
          </w:tcPr>
          <w:p w:rsidR="00685794" w:rsidRDefault="00685794" w:rsidP="00C06DF2">
            <w:r>
              <w:t>0.0645</w:t>
            </w:r>
          </w:p>
        </w:tc>
        <w:tc>
          <w:tcPr>
            <w:tcW w:w="945" w:type="dxa"/>
          </w:tcPr>
          <w:p w:rsidR="00685794" w:rsidRDefault="00E95427" w:rsidP="00C06DF2">
            <w:r>
              <w:t>0.9283</w:t>
            </w:r>
          </w:p>
        </w:tc>
        <w:tc>
          <w:tcPr>
            <w:tcW w:w="945" w:type="dxa"/>
          </w:tcPr>
          <w:p w:rsidR="00685794" w:rsidRDefault="00685794" w:rsidP="00C06DF2">
            <w:r>
              <w:t>0.9927</w:t>
            </w:r>
          </w:p>
        </w:tc>
        <w:tc>
          <w:tcPr>
            <w:tcW w:w="1013" w:type="dxa"/>
          </w:tcPr>
          <w:p w:rsidR="00685794" w:rsidRPr="00470258" w:rsidRDefault="00685794" w:rsidP="00C06DF2">
            <w:r w:rsidRPr="00470258">
              <w:t>7.0</w:t>
            </w:r>
            <w:r w:rsidR="00E95427">
              <w:t>631</w:t>
            </w:r>
          </w:p>
        </w:tc>
        <w:tc>
          <w:tcPr>
            <w:tcW w:w="1074" w:type="dxa"/>
          </w:tcPr>
          <w:p w:rsidR="00685794" w:rsidRDefault="00685794" w:rsidP="00E95427">
            <w:r>
              <w:t>1.5</w:t>
            </w:r>
            <w:r w:rsidR="00E95427">
              <w:t>360</w:t>
            </w:r>
          </w:p>
        </w:tc>
        <w:tc>
          <w:tcPr>
            <w:tcW w:w="1056" w:type="dxa"/>
          </w:tcPr>
          <w:p w:rsidR="00685794" w:rsidRDefault="00E95427" w:rsidP="00C06DF2">
            <w:r>
              <w:t>-</w:t>
            </w:r>
          </w:p>
        </w:tc>
        <w:tc>
          <w:tcPr>
            <w:tcW w:w="1075" w:type="dxa"/>
          </w:tcPr>
          <w:p w:rsidR="00685794" w:rsidRDefault="00E95427" w:rsidP="00C06DF2">
            <w:r>
              <w:t>8.5991</w:t>
            </w:r>
          </w:p>
        </w:tc>
        <w:tc>
          <w:tcPr>
            <w:tcW w:w="896" w:type="dxa"/>
          </w:tcPr>
          <w:p w:rsidR="00685794" w:rsidRDefault="00685794" w:rsidP="00C06DF2">
            <w:r>
              <w:t>-10505</w:t>
            </w:r>
          </w:p>
        </w:tc>
      </w:tr>
      <w:tr w:rsidR="00954B49" w:rsidTr="00F55BF6">
        <w:tc>
          <w:tcPr>
            <w:tcW w:w="1067" w:type="dxa"/>
          </w:tcPr>
          <w:p w:rsidR="00685794" w:rsidRDefault="00685794" w:rsidP="00C06DF2">
            <w:r>
              <w:t>No target</w:t>
            </w:r>
          </w:p>
        </w:tc>
        <w:tc>
          <w:tcPr>
            <w:tcW w:w="945" w:type="dxa"/>
          </w:tcPr>
          <w:p w:rsidR="00685794" w:rsidRDefault="00685794" w:rsidP="00612A7F">
            <w:r>
              <w:t>0.0658</w:t>
            </w:r>
          </w:p>
        </w:tc>
        <w:tc>
          <w:tcPr>
            <w:tcW w:w="945" w:type="dxa"/>
          </w:tcPr>
          <w:p w:rsidR="00685794" w:rsidRDefault="00685794" w:rsidP="00612A7F">
            <w:r>
              <w:t>0.9282</w:t>
            </w:r>
          </w:p>
        </w:tc>
        <w:tc>
          <w:tcPr>
            <w:tcW w:w="945" w:type="dxa"/>
          </w:tcPr>
          <w:p w:rsidR="00685794" w:rsidRDefault="00685794" w:rsidP="00C06DF2">
            <w:r>
              <w:t>0.9939</w:t>
            </w:r>
          </w:p>
        </w:tc>
        <w:tc>
          <w:tcPr>
            <w:tcW w:w="1013" w:type="dxa"/>
          </w:tcPr>
          <w:p w:rsidR="00685794" w:rsidRDefault="00685794" w:rsidP="00C06DF2">
            <w:r>
              <w:t>10.5825</w:t>
            </w:r>
          </w:p>
        </w:tc>
        <w:tc>
          <w:tcPr>
            <w:tcW w:w="1074" w:type="dxa"/>
          </w:tcPr>
          <w:p w:rsidR="00685794" w:rsidRDefault="00685794" w:rsidP="00612A7F">
            <w:r>
              <w:t>1.9834</w:t>
            </w:r>
          </w:p>
        </w:tc>
        <w:tc>
          <w:tcPr>
            <w:tcW w:w="1056" w:type="dxa"/>
          </w:tcPr>
          <w:p w:rsidR="00685794" w:rsidRDefault="00E95427" w:rsidP="00C06DF2">
            <w:r>
              <w:t>-</w:t>
            </w:r>
          </w:p>
        </w:tc>
        <w:tc>
          <w:tcPr>
            <w:tcW w:w="1075" w:type="dxa"/>
          </w:tcPr>
          <w:p w:rsidR="00685794" w:rsidRDefault="00685794" w:rsidP="00C06DF2"/>
        </w:tc>
        <w:tc>
          <w:tcPr>
            <w:tcW w:w="896" w:type="dxa"/>
          </w:tcPr>
          <w:p w:rsidR="00685794" w:rsidRDefault="00685794" w:rsidP="00C06DF2">
            <w:r>
              <w:t>-10505</w:t>
            </w:r>
          </w:p>
        </w:tc>
      </w:tr>
      <w:tr w:rsidR="00F55BF6" w:rsidTr="00F55BF6">
        <w:tc>
          <w:tcPr>
            <w:tcW w:w="1067" w:type="dxa"/>
          </w:tcPr>
          <w:p w:rsidR="00F55BF6" w:rsidRDefault="00F55BF6" w:rsidP="00C06DF2"/>
        </w:tc>
        <w:tc>
          <w:tcPr>
            <w:tcW w:w="945" w:type="dxa"/>
          </w:tcPr>
          <w:p w:rsidR="00F55BF6" w:rsidRDefault="00F55BF6" w:rsidP="00612A7F"/>
        </w:tc>
        <w:tc>
          <w:tcPr>
            <w:tcW w:w="945" w:type="dxa"/>
          </w:tcPr>
          <w:p w:rsidR="00F55BF6" w:rsidRDefault="00F55BF6" w:rsidP="00612A7F"/>
        </w:tc>
        <w:tc>
          <w:tcPr>
            <w:tcW w:w="945" w:type="dxa"/>
          </w:tcPr>
          <w:p w:rsidR="00F55BF6" w:rsidRDefault="00F55BF6" w:rsidP="00C06DF2"/>
        </w:tc>
        <w:tc>
          <w:tcPr>
            <w:tcW w:w="1013" w:type="dxa"/>
          </w:tcPr>
          <w:p w:rsidR="00F55BF6" w:rsidRDefault="00F55BF6" w:rsidP="00C06DF2"/>
        </w:tc>
        <w:tc>
          <w:tcPr>
            <w:tcW w:w="1074" w:type="dxa"/>
          </w:tcPr>
          <w:p w:rsidR="00F55BF6" w:rsidRDefault="00F55BF6" w:rsidP="00612A7F"/>
        </w:tc>
        <w:tc>
          <w:tcPr>
            <w:tcW w:w="1056" w:type="dxa"/>
          </w:tcPr>
          <w:p w:rsidR="00F55BF6" w:rsidRDefault="00F55BF6" w:rsidP="00C06DF2"/>
        </w:tc>
        <w:tc>
          <w:tcPr>
            <w:tcW w:w="1075" w:type="dxa"/>
          </w:tcPr>
          <w:p w:rsidR="00F55BF6" w:rsidRDefault="00F55BF6" w:rsidP="00C06DF2"/>
        </w:tc>
        <w:tc>
          <w:tcPr>
            <w:tcW w:w="896" w:type="dxa"/>
          </w:tcPr>
          <w:p w:rsidR="00F55BF6" w:rsidRDefault="00F55BF6" w:rsidP="00C06DF2"/>
        </w:tc>
      </w:tr>
      <w:tr w:rsidR="00F55BF6" w:rsidTr="00F55BF6">
        <w:tc>
          <w:tcPr>
            <w:tcW w:w="1067" w:type="dxa"/>
          </w:tcPr>
          <w:p w:rsidR="00F55BF6" w:rsidRDefault="00F55BF6" w:rsidP="00F55BF6">
            <w:r>
              <w:t>500</w:t>
            </w:r>
          </w:p>
        </w:tc>
        <w:tc>
          <w:tcPr>
            <w:tcW w:w="945" w:type="dxa"/>
          </w:tcPr>
          <w:p w:rsidR="00F55BF6" w:rsidRDefault="00F55BF6" w:rsidP="00F55BF6">
            <w:r>
              <w:t>0.0795</w:t>
            </w:r>
          </w:p>
        </w:tc>
        <w:tc>
          <w:tcPr>
            <w:tcW w:w="945" w:type="dxa"/>
          </w:tcPr>
          <w:p w:rsidR="00F55BF6" w:rsidRDefault="00F55BF6" w:rsidP="00F55BF6">
            <w:r>
              <w:t>0.8752</w:t>
            </w:r>
          </w:p>
        </w:tc>
        <w:tc>
          <w:tcPr>
            <w:tcW w:w="945" w:type="dxa"/>
          </w:tcPr>
          <w:p w:rsidR="00F55BF6" w:rsidRDefault="00F55BF6" w:rsidP="00F55BF6">
            <w:r>
              <w:t>0.9547</w:t>
            </w:r>
          </w:p>
        </w:tc>
        <w:tc>
          <w:tcPr>
            <w:tcW w:w="1013" w:type="dxa"/>
          </w:tcPr>
          <w:p w:rsidR="00F55BF6" w:rsidRDefault="00F55BF6" w:rsidP="00F55BF6">
            <w:r>
              <w:t>3.5</w:t>
            </w:r>
          </w:p>
        </w:tc>
        <w:tc>
          <w:tcPr>
            <w:tcW w:w="1074" w:type="dxa"/>
          </w:tcPr>
          <w:p w:rsidR="00F55BF6" w:rsidRDefault="00F55BF6" w:rsidP="00F55BF6"/>
        </w:tc>
        <w:tc>
          <w:tcPr>
            <w:tcW w:w="1056" w:type="dxa"/>
          </w:tcPr>
          <w:p w:rsidR="00F55BF6" w:rsidRDefault="00F55BF6" w:rsidP="00F55BF6"/>
        </w:tc>
        <w:tc>
          <w:tcPr>
            <w:tcW w:w="1075" w:type="dxa"/>
          </w:tcPr>
          <w:p w:rsidR="00F55BF6" w:rsidRDefault="00F55BF6" w:rsidP="00F55BF6"/>
        </w:tc>
        <w:tc>
          <w:tcPr>
            <w:tcW w:w="896" w:type="dxa"/>
          </w:tcPr>
          <w:p w:rsidR="00F55BF6" w:rsidRDefault="00F55BF6" w:rsidP="00F55BF6"/>
        </w:tc>
      </w:tr>
      <w:tr w:rsidR="00F55BF6" w:rsidTr="00F55BF6">
        <w:tc>
          <w:tcPr>
            <w:tcW w:w="1067" w:type="dxa"/>
          </w:tcPr>
          <w:p w:rsidR="00F55BF6" w:rsidRDefault="00F55BF6" w:rsidP="00F55BF6"/>
        </w:tc>
        <w:tc>
          <w:tcPr>
            <w:tcW w:w="945" w:type="dxa"/>
          </w:tcPr>
          <w:p w:rsidR="00F55BF6" w:rsidRDefault="00F55BF6" w:rsidP="00F55BF6">
            <w:r>
              <w:t>0.0835</w:t>
            </w:r>
          </w:p>
        </w:tc>
        <w:tc>
          <w:tcPr>
            <w:tcW w:w="945" w:type="dxa"/>
          </w:tcPr>
          <w:p w:rsidR="00F55BF6" w:rsidRDefault="00F55BF6" w:rsidP="00F55BF6">
            <w:r>
              <w:t>0.8665</w:t>
            </w:r>
          </w:p>
        </w:tc>
        <w:tc>
          <w:tcPr>
            <w:tcW w:w="945" w:type="dxa"/>
          </w:tcPr>
          <w:p w:rsidR="00F55BF6" w:rsidRDefault="00F55BF6" w:rsidP="00F55BF6">
            <w:r>
              <w:t>0.95</w:t>
            </w:r>
          </w:p>
        </w:tc>
        <w:tc>
          <w:tcPr>
            <w:tcW w:w="1013" w:type="dxa"/>
          </w:tcPr>
          <w:p w:rsidR="00F55BF6" w:rsidRDefault="00F55BF6" w:rsidP="00F55BF6">
            <w:r>
              <w:t>3.5</w:t>
            </w:r>
          </w:p>
        </w:tc>
        <w:tc>
          <w:tcPr>
            <w:tcW w:w="1074" w:type="dxa"/>
          </w:tcPr>
          <w:p w:rsidR="00F55BF6" w:rsidRDefault="00F55BF6" w:rsidP="00F55BF6"/>
        </w:tc>
        <w:tc>
          <w:tcPr>
            <w:tcW w:w="1056" w:type="dxa"/>
          </w:tcPr>
          <w:p w:rsidR="00F55BF6" w:rsidRDefault="00F55BF6" w:rsidP="00F55BF6"/>
        </w:tc>
        <w:tc>
          <w:tcPr>
            <w:tcW w:w="1075" w:type="dxa"/>
          </w:tcPr>
          <w:p w:rsidR="00F55BF6" w:rsidRDefault="00F55BF6" w:rsidP="00F55BF6"/>
        </w:tc>
        <w:tc>
          <w:tcPr>
            <w:tcW w:w="896" w:type="dxa"/>
          </w:tcPr>
          <w:p w:rsidR="00F55BF6" w:rsidRDefault="00F55BF6" w:rsidP="00F55BF6"/>
        </w:tc>
      </w:tr>
      <w:tr w:rsidR="00F55BF6" w:rsidTr="00F55BF6">
        <w:tc>
          <w:tcPr>
            <w:tcW w:w="1067" w:type="dxa"/>
          </w:tcPr>
          <w:p w:rsidR="00F55BF6" w:rsidRDefault="00F55BF6" w:rsidP="00F55BF6">
            <w:r>
              <w:t>500</w:t>
            </w:r>
          </w:p>
        </w:tc>
        <w:tc>
          <w:tcPr>
            <w:tcW w:w="945" w:type="dxa"/>
          </w:tcPr>
          <w:p w:rsidR="00F55BF6" w:rsidRDefault="00F55BF6" w:rsidP="00F55BF6">
            <w:r>
              <w:t>0.1052</w:t>
            </w:r>
          </w:p>
        </w:tc>
        <w:tc>
          <w:tcPr>
            <w:tcW w:w="945" w:type="dxa"/>
          </w:tcPr>
          <w:p w:rsidR="00F55BF6" w:rsidRDefault="00F55BF6" w:rsidP="00F55BF6">
            <w:r>
              <w:t>0.8495</w:t>
            </w:r>
          </w:p>
        </w:tc>
        <w:tc>
          <w:tcPr>
            <w:tcW w:w="945" w:type="dxa"/>
          </w:tcPr>
          <w:p w:rsidR="00F55BF6" w:rsidRDefault="00F55BF6" w:rsidP="00F55BF6">
            <w:r>
              <w:t>0.9547</w:t>
            </w:r>
          </w:p>
        </w:tc>
        <w:tc>
          <w:tcPr>
            <w:tcW w:w="1013" w:type="dxa"/>
          </w:tcPr>
          <w:p w:rsidR="00F55BF6" w:rsidRDefault="00F55BF6" w:rsidP="00F55BF6">
            <w:r>
              <w:t>4</w:t>
            </w:r>
          </w:p>
        </w:tc>
        <w:tc>
          <w:tcPr>
            <w:tcW w:w="1074" w:type="dxa"/>
          </w:tcPr>
          <w:p w:rsidR="00F55BF6" w:rsidRDefault="00F55BF6" w:rsidP="00F55BF6"/>
        </w:tc>
        <w:tc>
          <w:tcPr>
            <w:tcW w:w="1056" w:type="dxa"/>
          </w:tcPr>
          <w:p w:rsidR="00F55BF6" w:rsidRDefault="00F55BF6" w:rsidP="00F55BF6"/>
        </w:tc>
        <w:tc>
          <w:tcPr>
            <w:tcW w:w="1075" w:type="dxa"/>
          </w:tcPr>
          <w:p w:rsidR="00F55BF6" w:rsidRDefault="00F55BF6" w:rsidP="00F55BF6"/>
        </w:tc>
        <w:tc>
          <w:tcPr>
            <w:tcW w:w="896" w:type="dxa"/>
          </w:tcPr>
          <w:p w:rsidR="00F55BF6" w:rsidRDefault="00F55BF6" w:rsidP="00F55BF6"/>
        </w:tc>
      </w:tr>
      <w:tr w:rsidR="00F55BF6" w:rsidTr="00F55BF6">
        <w:tc>
          <w:tcPr>
            <w:tcW w:w="1067" w:type="dxa"/>
          </w:tcPr>
          <w:p w:rsidR="00F55BF6" w:rsidRDefault="00F55BF6" w:rsidP="00F55BF6"/>
        </w:tc>
        <w:tc>
          <w:tcPr>
            <w:tcW w:w="945" w:type="dxa"/>
          </w:tcPr>
          <w:p w:rsidR="00F55BF6" w:rsidRDefault="00F55BF6" w:rsidP="00F55BF6">
            <w:r>
              <w:t>0.1104</w:t>
            </w:r>
          </w:p>
        </w:tc>
        <w:tc>
          <w:tcPr>
            <w:tcW w:w="945" w:type="dxa"/>
          </w:tcPr>
          <w:p w:rsidR="00F55BF6" w:rsidRDefault="00F55BF6" w:rsidP="00F55BF6">
            <w:r>
              <w:t>0.8396</w:t>
            </w:r>
          </w:p>
        </w:tc>
        <w:tc>
          <w:tcPr>
            <w:tcW w:w="945" w:type="dxa"/>
          </w:tcPr>
          <w:p w:rsidR="00F55BF6" w:rsidRDefault="00F55BF6" w:rsidP="00F55BF6">
            <w:r>
              <w:t>0.95</w:t>
            </w:r>
          </w:p>
        </w:tc>
        <w:tc>
          <w:tcPr>
            <w:tcW w:w="1013" w:type="dxa"/>
          </w:tcPr>
          <w:p w:rsidR="00F55BF6" w:rsidRDefault="00F55BF6" w:rsidP="00F55BF6">
            <w:r>
              <w:t>4</w:t>
            </w:r>
          </w:p>
        </w:tc>
        <w:tc>
          <w:tcPr>
            <w:tcW w:w="1074" w:type="dxa"/>
          </w:tcPr>
          <w:p w:rsidR="00F55BF6" w:rsidRDefault="00F55BF6" w:rsidP="00F55BF6"/>
        </w:tc>
        <w:tc>
          <w:tcPr>
            <w:tcW w:w="1056" w:type="dxa"/>
          </w:tcPr>
          <w:p w:rsidR="00F55BF6" w:rsidRDefault="00F55BF6" w:rsidP="00F55BF6"/>
        </w:tc>
        <w:tc>
          <w:tcPr>
            <w:tcW w:w="1075" w:type="dxa"/>
          </w:tcPr>
          <w:p w:rsidR="00F55BF6" w:rsidRDefault="00F55BF6" w:rsidP="00F55BF6"/>
        </w:tc>
        <w:tc>
          <w:tcPr>
            <w:tcW w:w="896" w:type="dxa"/>
          </w:tcPr>
          <w:p w:rsidR="00F55BF6" w:rsidRDefault="00F55BF6" w:rsidP="00F55BF6"/>
        </w:tc>
      </w:tr>
      <w:tr w:rsidR="00F55BF6" w:rsidTr="00F55BF6">
        <w:tc>
          <w:tcPr>
            <w:tcW w:w="1067" w:type="dxa"/>
          </w:tcPr>
          <w:p w:rsidR="00F55BF6" w:rsidRDefault="00F55BF6" w:rsidP="00F55BF6">
            <w:r>
              <w:t>500</w:t>
            </w:r>
          </w:p>
        </w:tc>
        <w:tc>
          <w:tcPr>
            <w:tcW w:w="945" w:type="dxa"/>
          </w:tcPr>
          <w:p w:rsidR="00F55BF6" w:rsidRDefault="00F55BF6" w:rsidP="00F55BF6">
            <w:r>
              <w:t>0.1215</w:t>
            </w:r>
          </w:p>
        </w:tc>
        <w:tc>
          <w:tcPr>
            <w:tcW w:w="945" w:type="dxa"/>
          </w:tcPr>
          <w:p w:rsidR="00F55BF6" w:rsidRDefault="00F55BF6" w:rsidP="00F55BF6">
            <w:r>
              <w:t>0.8332</w:t>
            </w:r>
          </w:p>
        </w:tc>
        <w:tc>
          <w:tcPr>
            <w:tcW w:w="945" w:type="dxa"/>
          </w:tcPr>
          <w:p w:rsidR="00F55BF6" w:rsidRDefault="00F55BF6" w:rsidP="00F55BF6">
            <w:r>
              <w:t>0.9547</w:t>
            </w:r>
          </w:p>
        </w:tc>
        <w:tc>
          <w:tcPr>
            <w:tcW w:w="1013" w:type="dxa"/>
          </w:tcPr>
          <w:p w:rsidR="00F55BF6" w:rsidRDefault="00F55BF6" w:rsidP="00F55BF6">
            <w:r>
              <w:t>4.5</w:t>
            </w:r>
          </w:p>
        </w:tc>
        <w:tc>
          <w:tcPr>
            <w:tcW w:w="1074" w:type="dxa"/>
          </w:tcPr>
          <w:p w:rsidR="00F55BF6" w:rsidRDefault="00F55BF6" w:rsidP="00F55BF6"/>
        </w:tc>
        <w:tc>
          <w:tcPr>
            <w:tcW w:w="1056" w:type="dxa"/>
          </w:tcPr>
          <w:p w:rsidR="00F55BF6" w:rsidRDefault="00F55BF6" w:rsidP="00F55BF6"/>
        </w:tc>
        <w:tc>
          <w:tcPr>
            <w:tcW w:w="1075" w:type="dxa"/>
          </w:tcPr>
          <w:p w:rsidR="00F55BF6" w:rsidRDefault="00F55BF6" w:rsidP="00F55BF6"/>
        </w:tc>
        <w:tc>
          <w:tcPr>
            <w:tcW w:w="896" w:type="dxa"/>
          </w:tcPr>
          <w:p w:rsidR="00F55BF6" w:rsidRDefault="00F55BF6" w:rsidP="00F55BF6"/>
        </w:tc>
      </w:tr>
      <w:tr w:rsidR="00F55BF6" w:rsidTr="00F55BF6">
        <w:tc>
          <w:tcPr>
            <w:tcW w:w="1067" w:type="dxa"/>
          </w:tcPr>
          <w:p w:rsidR="00F55BF6" w:rsidRDefault="00F55BF6" w:rsidP="00F55BF6"/>
        </w:tc>
        <w:tc>
          <w:tcPr>
            <w:tcW w:w="945" w:type="dxa"/>
          </w:tcPr>
          <w:p w:rsidR="00F55BF6" w:rsidRDefault="00F55BF6" w:rsidP="00F55BF6">
            <w:r>
              <w:t>0.1275</w:t>
            </w:r>
          </w:p>
        </w:tc>
        <w:tc>
          <w:tcPr>
            <w:tcW w:w="945" w:type="dxa"/>
          </w:tcPr>
          <w:p w:rsidR="00F55BF6" w:rsidRDefault="00F55BF6" w:rsidP="00F55BF6">
            <w:r>
              <w:t>0.8225</w:t>
            </w:r>
          </w:p>
        </w:tc>
        <w:tc>
          <w:tcPr>
            <w:tcW w:w="945" w:type="dxa"/>
          </w:tcPr>
          <w:p w:rsidR="00F55BF6" w:rsidRDefault="00F55BF6" w:rsidP="00F55BF6">
            <w:r>
              <w:t>0.95</w:t>
            </w:r>
          </w:p>
        </w:tc>
        <w:tc>
          <w:tcPr>
            <w:tcW w:w="1013" w:type="dxa"/>
          </w:tcPr>
          <w:p w:rsidR="00F55BF6" w:rsidRDefault="00F55BF6" w:rsidP="00F55BF6">
            <w:r>
              <w:t>4.5</w:t>
            </w:r>
          </w:p>
        </w:tc>
        <w:tc>
          <w:tcPr>
            <w:tcW w:w="1074" w:type="dxa"/>
          </w:tcPr>
          <w:p w:rsidR="00F55BF6" w:rsidRDefault="00F55BF6" w:rsidP="00F55BF6"/>
        </w:tc>
        <w:tc>
          <w:tcPr>
            <w:tcW w:w="1056" w:type="dxa"/>
          </w:tcPr>
          <w:p w:rsidR="00F55BF6" w:rsidRDefault="00F55BF6" w:rsidP="00F55BF6"/>
        </w:tc>
        <w:tc>
          <w:tcPr>
            <w:tcW w:w="1075" w:type="dxa"/>
          </w:tcPr>
          <w:p w:rsidR="00F55BF6" w:rsidRDefault="00F55BF6" w:rsidP="00F55BF6"/>
        </w:tc>
        <w:tc>
          <w:tcPr>
            <w:tcW w:w="896" w:type="dxa"/>
          </w:tcPr>
          <w:p w:rsidR="00F55BF6" w:rsidRDefault="00F55BF6" w:rsidP="00F55BF6"/>
        </w:tc>
      </w:tr>
    </w:tbl>
    <w:p w:rsidR="006165AC" w:rsidRDefault="0066539E">
      <w:r>
        <w:rPr>
          <w:noProof/>
          <w:lang w:eastAsia="en-AU"/>
        </w:rPr>
        <w:lastRenderedPageBreak/>
        <w:drawing>
          <wp:inline distT="0" distB="0" distL="0" distR="0" wp14:anchorId="71208959" wp14:editId="15B47E65">
            <wp:extent cx="2733675" cy="195561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359" cy="19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184C1F90" wp14:editId="49F42B06">
            <wp:extent cx="2876550" cy="1981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550" cy="19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690" w:rsidRPr="00941690">
        <w:rPr>
          <w:noProof/>
          <w:lang w:eastAsia="en-AU"/>
        </w:rPr>
        <w:t xml:space="preserve"> </w:t>
      </w:r>
      <w:r w:rsidR="00941690">
        <w:rPr>
          <w:noProof/>
          <w:lang w:eastAsia="en-AU"/>
        </w:rPr>
        <w:drawing>
          <wp:inline distT="0" distB="0" distL="0" distR="0" wp14:anchorId="5E92CC0D" wp14:editId="518FF987">
            <wp:extent cx="2689529" cy="1943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071" cy="195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1D5E7098" wp14:editId="7B08182C">
            <wp:extent cx="2821496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280" cy="195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CA">
        <w:rPr>
          <w:noProof/>
          <w:lang w:eastAsia="en-AU"/>
        </w:rPr>
        <w:drawing>
          <wp:inline distT="0" distB="0" distL="0" distR="0" wp14:anchorId="03E61C0C" wp14:editId="57B6AF3D">
            <wp:extent cx="2686233" cy="1943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015" cy="195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5ABA4382" wp14:editId="28EAF367">
            <wp:extent cx="2848325" cy="19716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746" cy="198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71" w:rsidRDefault="006D0771">
      <w:r>
        <w:br w:type="page"/>
      </w:r>
    </w:p>
    <w:p w:rsidR="006165AC" w:rsidRDefault="006165AC" w:rsidP="006165AC">
      <w:r>
        <w:lastRenderedPageBreak/>
        <w:t>CBA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987"/>
        <w:gridCol w:w="987"/>
        <w:gridCol w:w="987"/>
        <w:gridCol w:w="1031"/>
        <w:gridCol w:w="940"/>
        <w:gridCol w:w="1056"/>
        <w:gridCol w:w="1075"/>
        <w:gridCol w:w="848"/>
      </w:tblGrid>
      <w:tr w:rsidR="0031545C" w:rsidTr="001727A2">
        <w:tc>
          <w:tcPr>
            <w:tcW w:w="1105" w:type="dxa"/>
          </w:tcPr>
          <w:p w:rsidR="0031545C" w:rsidRDefault="0031545C" w:rsidP="00C06DF2">
            <w:r>
              <w:t>Window</w:t>
            </w:r>
          </w:p>
        </w:tc>
        <w:tc>
          <w:tcPr>
            <w:tcW w:w="987" w:type="dxa"/>
          </w:tcPr>
          <w:p w:rsidR="0031545C" w:rsidRDefault="0031545C" w:rsidP="00C06DF2">
            <w:r>
              <w:t>a</w:t>
            </w:r>
          </w:p>
        </w:tc>
        <w:tc>
          <w:tcPr>
            <w:tcW w:w="987" w:type="dxa"/>
          </w:tcPr>
          <w:p w:rsidR="0031545C" w:rsidRDefault="0031545C" w:rsidP="00C06DF2">
            <w:r>
              <w:t>b</w:t>
            </w:r>
          </w:p>
        </w:tc>
        <w:tc>
          <w:tcPr>
            <w:tcW w:w="987" w:type="dxa"/>
          </w:tcPr>
          <w:p w:rsidR="0031545C" w:rsidRDefault="0031545C" w:rsidP="00C06DF2">
            <w:proofErr w:type="spellStart"/>
            <w:r>
              <w:t>a+b</w:t>
            </w:r>
            <w:proofErr w:type="spellEnd"/>
          </w:p>
        </w:tc>
        <w:tc>
          <w:tcPr>
            <w:tcW w:w="1031" w:type="dxa"/>
          </w:tcPr>
          <w:p w:rsidR="0031545C" w:rsidRDefault="0031545C" w:rsidP="008C3F1D">
            <w:r>
              <w:t>Kurtosis</w:t>
            </w:r>
          </w:p>
        </w:tc>
        <w:tc>
          <w:tcPr>
            <w:tcW w:w="940" w:type="dxa"/>
          </w:tcPr>
          <w:p w:rsidR="0031545C" w:rsidRDefault="0031545C" w:rsidP="00C06DF2">
            <w:r>
              <w:t>RMSE</w:t>
            </w:r>
          </w:p>
        </w:tc>
        <w:tc>
          <w:tcPr>
            <w:tcW w:w="1056" w:type="dxa"/>
          </w:tcPr>
          <w:p w:rsidR="0031545C" w:rsidRDefault="0031545C" w:rsidP="00C06DF2">
            <w:proofErr w:type="spellStart"/>
            <w:r>
              <w:t>Stdev</w:t>
            </w:r>
            <w:proofErr w:type="spellEnd"/>
            <w:r>
              <w:t>(LK)</w:t>
            </w:r>
          </w:p>
        </w:tc>
        <w:tc>
          <w:tcPr>
            <w:tcW w:w="1075" w:type="dxa"/>
          </w:tcPr>
          <w:p w:rsidR="0031545C" w:rsidRDefault="0031545C" w:rsidP="00C06DF2">
            <w:r>
              <w:t>Mean(LK)</w:t>
            </w:r>
          </w:p>
        </w:tc>
        <w:tc>
          <w:tcPr>
            <w:tcW w:w="848" w:type="dxa"/>
          </w:tcPr>
          <w:p w:rsidR="0031545C" w:rsidRDefault="0031545C" w:rsidP="00C06DF2">
            <w:r>
              <w:t>LL</w:t>
            </w:r>
          </w:p>
        </w:tc>
      </w:tr>
      <w:tr w:rsidR="0031545C" w:rsidTr="001727A2">
        <w:tc>
          <w:tcPr>
            <w:tcW w:w="1105" w:type="dxa"/>
          </w:tcPr>
          <w:p w:rsidR="0031545C" w:rsidRDefault="0031545C" w:rsidP="008C3F1D">
            <w:r>
              <w:t>100</w:t>
            </w:r>
          </w:p>
        </w:tc>
        <w:tc>
          <w:tcPr>
            <w:tcW w:w="987" w:type="dxa"/>
          </w:tcPr>
          <w:p w:rsidR="0031545C" w:rsidRDefault="0031545C" w:rsidP="008C3F1D">
            <w:r>
              <w:t>0.0708</w:t>
            </w:r>
          </w:p>
        </w:tc>
        <w:tc>
          <w:tcPr>
            <w:tcW w:w="987" w:type="dxa"/>
          </w:tcPr>
          <w:p w:rsidR="0031545C" w:rsidRDefault="0031545C" w:rsidP="008C3F1D">
            <w:r>
              <w:t>0.7673</w:t>
            </w:r>
          </w:p>
        </w:tc>
        <w:tc>
          <w:tcPr>
            <w:tcW w:w="987" w:type="dxa"/>
          </w:tcPr>
          <w:p w:rsidR="0031545C" w:rsidRDefault="0031545C" w:rsidP="008C3F1D">
            <w:r>
              <w:t>0.8381</w:t>
            </w:r>
          </w:p>
        </w:tc>
        <w:tc>
          <w:tcPr>
            <w:tcW w:w="1031" w:type="dxa"/>
          </w:tcPr>
          <w:p w:rsidR="0031545C" w:rsidRPr="00332B44" w:rsidRDefault="0031545C" w:rsidP="008C3F1D">
            <w:r w:rsidRPr="00332B44">
              <w:t>3.10</w:t>
            </w:r>
            <w:r>
              <w:t>47</w:t>
            </w:r>
          </w:p>
        </w:tc>
        <w:tc>
          <w:tcPr>
            <w:tcW w:w="940" w:type="dxa"/>
          </w:tcPr>
          <w:p w:rsidR="0031545C" w:rsidRDefault="0031545C" w:rsidP="00861EEF">
            <w:r>
              <w:t>1.4428</w:t>
            </w:r>
          </w:p>
        </w:tc>
        <w:tc>
          <w:tcPr>
            <w:tcW w:w="1056" w:type="dxa"/>
          </w:tcPr>
          <w:p w:rsidR="0031545C" w:rsidRDefault="0031545C" w:rsidP="008C3F1D">
            <w:r>
              <w:t>1.3063</w:t>
            </w:r>
          </w:p>
        </w:tc>
        <w:tc>
          <w:tcPr>
            <w:tcW w:w="1075" w:type="dxa"/>
          </w:tcPr>
          <w:p w:rsidR="0031545C" w:rsidRDefault="0031545C" w:rsidP="008C3F1D">
            <w:r>
              <w:t>3.7175</w:t>
            </w:r>
          </w:p>
        </w:tc>
        <w:tc>
          <w:tcPr>
            <w:tcW w:w="848" w:type="dxa"/>
          </w:tcPr>
          <w:p w:rsidR="0031545C" w:rsidRDefault="0031545C" w:rsidP="008C3F1D">
            <w:r>
              <w:t>-9307</w:t>
            </w:r>
          </w:p>
        </w:tc>
      </w:tr>
      <w:tr w:rsidR="0031545C" w:rsidTr="001727A2">
        <w:tc>
          <w:tcPr>
            <w:tcW w:w="1105" w:type="dxa"/>
          </w:tcPr>
          <w:p w:rsidR="0031545C" w:rsidRDefault="0031545C" w:rsidP="008C3F1D">
            <w:r>
              <w:t>200</w:t>
            </w:r>
          </w:p>
        </w:tc>
        <w:tc>
          <w:tcPr>
            <w:tcW w:w="987" w:type="dxa"/>
          </w:tcPr>
          <w:p w:rsidR="0031545C" w:rsidRDefault="0031545C" w:rsidP="008C3F1D">
            <w:r>
              <w:t>0.0845</w:t>
            </w:r>
          </w:p>
        </w:tc>
        <w:tc>
          <w:tcPr>
            <w:tcW w:w="987" w:type="dxa"/>
          </w:tcPr>
          <w:p w:rsidR="0031545C" w:rsidRDefault="0031545C" w:rsidP="008C3F1D">
            <w:r>
              <w:t>0.8275</w:t>
            </w:r>
          </w:p>
        </w:tc>
        <w:tc>
          <w:tcPr>
            <w:tcW w:w="987" w:type="dxa"/>
          </w:tcPr>
          <w:p w:rsidR="0031545C" w:rsidRDefault="0031545C" w:rsidP="008C3F1D">
            <w:r>
              <w:t>0.9120</w:t>
            </w:r>
          </w:p>
        </w:tc>
        <w:tc>
          <w:tcPr>
            <w:tcW w:w="1031" w:type="dxa"/>
          </w:tcPr>
          <w:p w:rsidR="0031545C" w:rsidRPr="00332B44" w:rsidRDefault="0031545C" w:rsidP="008C3F1D">
            <w:r>
              <w:t>3.2785</w:t>
            </w:r>
          </w:p>
        </w:tc>
        <w:tc>
          <w:tcPr>
            <w:tcW w:w="940" w:type="dxa"/>
          </w:tcPr>
          <w:p w:rsidR="0031545C" w:rsidRDefault="0031545C" w:rsidP="008C3F1D">
            <w:r>
              <w:t>1.3877</w:t>
            </w:r>
          </w:p>
        </w:tc>
        <w:tc>
          <w:tcPr>
            <w:tcW w:w="1056" w:type="dxa"/>
          </w:tcPr>
          <w:p w:rsidR="0031545C" w:rsidRDefault="0031545C" w:rsidP="008C3F1D">
            <w:r>
              <w:t>1.1560</w:t>
            </w:r>
          </w:p>
        </w:tc>
        <w:tc>
          <w:tcPr>
            <w:tcW w:w="1075" w:type="dxa"/>
          </w:tcPr>
          <w:p w:rsidR="0031545C" w:rsidRDefault="0031545C" w:rsidP="008C3F1D">
            <w:r>
              <w:t>4.0464</w:t>
            </w:r>
          </w:p>
        </w:tc>
        <w:tc>
          <w:tcPr>
            <w:tcW w:w="848" w:type="dxa"/>
          </w:tcPr>
          <w:p w:rsidR="0031545C" w:rsidRDefault="0031545C" w:rsidP="008C3F1D">
            <w:r>
              <w:t>-9350</w:t>
            </w:r>
          </w:p>
        </w:tc>
      </w:tr>
      <w:tr w:rsidR="0031545C" w:rsidTr="001727A2">
        <w:tc>
          <w:tcPr>
            <w:tcW w:w="1105" w:type="dxa"/>
          </w:tcPr>
          <w:p w:rsidR="0031545C" w:rsidRDefault="0031545C" w:rsidP="008C3F1D">
            <w:r>
              <w:t>300</w:t>
            </w:r>
          </w:p>
        </w:tc>
        <w:tc>
          <w:tcPr>
            <w:tcW w:w="987" w:type="dxa"/>
          </w:tcPr>
          <w:p w:rsidR="0031545C" w:rsidRDefault="0031545C" w:rsidP="008C3F1D">
            <w:r>
              <w:t>0.0870</w:t>
            </w:r>
          </w:p>
        </w:tc>
        <w:tc>
          <w:tcPr>
            <w:tcW w:w="987" w:type="dxa"/>
          </w:tcPr>
          <w:p w:rsidR="0031545C" w:rsidRDefault="0031545C" w:rsidP="008C3F1D">
            <w:r>
              <w:t>0.8420</w:t>
            </w:r>
          </w:p>
        </w:tc>
        <w:tc>
          <w:tcPr>
            <w:tcW w:w="987" w:type="dxa"/>
          </w:tcPr>
          <w:p w:rsidR="0031545C" w:rsidRDefault="0031545C" w:rsidP="008C3F1D">
            <w:r>
              <w:t>0.9292</w:t>
            </w:r>
          </w:p>
        </w:tc>
        <w:tc>
          <w:tcPr>
            <w:tcW w:w="1031" w:type="dxa"/>
          </w:tcPr>
          <w:p w:rsidR="0031545C" w:rsidRPr="00332B44" w:rsidRDefault="0031545C" w:rsidP="008C3F1D">
            <w:r w:rsidRPr="00332B44">
              <w:t>3.37</w:t>
            </w:r>
            <w:r>
              <w:t>42</w:t>
            </w:r>
          </w:p>
        </w:tc>
        <w:tc>
          <w:tcPr>
            <w:tcW w:w="940" w:type="dxa"/>
          </w:tcPr>
          <w:p w:rsidR="0031545C" w:rsidRDefault="0031545C" w:rsidP="008C3F1D">
            <w:r>
              <w:t>1.2184</w:t>
            </w:r>
          </w:p>
        </w:tc>
        <w:tc>
          <w:tcPr>
            <w:tcW w:w="1056" w:type="dxa"/>
          </w:tcPr>
          <w:p w:rsidR="0031545C" w:rsidRDefault="0031545C" w:rsidP="008C3F1D">
            <w:r>
              <w:t>0.9146</w:t>
            </w:r>
          </w:p>
        </w:tc>
        <w:tc>
          <w:tcPr>
            <w:tcW w:w="1075" w:type="dxa"/>
          </w:tcPr>
          <w:p w:rsidR="0031545C" w:rsidRDefault="0031545C" w:rsidP="008C3F1D">
            <w:r>
              <w:t>4.1793</w:t>
            </w:r>
          </w:p>
        </w:tc>
        <w:tc>
          <w:tcPr>
            <w:tcW w:w="848" w:type="dxa"/>
          </w:tcPr>
          <w:p w:rsidR="0031545C" w:rsidRDefault="0031545C" w:rsidP="008C3F1D">
            <w:r>
              <w:t>-9359</w:t>
            </w:r>
          </w:p>
        </w:tc>
      </w:tr>
      <w:tr w:rsidR="0031545C" w:rsidTr="001727A2">
        <w:tc>
          <w:tcPr>
            <w:tcW w:w="1105" w:type="dxa"/>
          </w:tcPr>
          <w:p w:rsidR="0031545C" w:rsidRDefault="0031545C" w:rsidP="008C3F1D">
            <w:r>
              <w:t>400</w:t>
            </w:r>
          </w:p>
        </w:tc>
        <w:tc>
          <w:tcPr>
            <w:tcW w:w="987" w:type="dxa"/>
          </w:tcPr>
          <w:p w:rsidR="0031545C" w:rsidRDefault="0031545C" w:rsidP="008C3F1D">
            <w:r>
              <w:t>0.0875</w:t>
            </w:r>
          </w:p>
        </w:tc>
        <w:tc>
          <w:tcPr>
            <w:tcW w:w="987" w:type="dxa"/>
          </w:tcPr>
          <w:p w:rsidR="0031545C" w:rsidRDefault="0031545C" w:rsidP="008C3F1D">
            <w:r>
              <w:t>0.8554</w:t>
            </w:r>
          </w:p>
        </w:tc>
        <w:tc>
          <w:tcPr>
            <w:tcW w:w="987" w:type="dxa"/>
          </w:tcPr>
          <w:p w:rsidR="0031545C" w:rsidRDefault="0031545C" w:rsidP="008C3F1D">
            <w:r>
              <w:t>0.9428</w:t>
            </w:r>
          </w:p>
        </w:tc>
        <w:tc>
          <w:tcPr>
            <w:tcW w:w="1031" w:type="dxa"/>
          </w:tcPr>
          <w:p w:rsidR="0031545C" w:rsidRPr="00332B44" w:rsidRDefault="0031545C" w:rsidP="008C3F1D">
            <w:r>
              <w:t>3.4793</w:t>
            </w:r>
          </w:p>
        </w:tc>
        <w:tc>
          <w:tcPr>
            <w:tcW w:w="940" w:type="dxa"/>
          </w:tcPr>
          <w:p w:rsidR="0031545C" w:rsidRDefault="0031545C" w:rsidP="008C3F1D">
            <w:r>
              <w:t>1.2132</w:t>
            </w:r>
          </w:p>
        </w:tc>
        <w:tc>
          <w:tcPr>
            <w:tcW w:w="1056" w:type="dxa"/>
          </w:tcPr>
          <w:p w:rsidR="0031545C" w:rsidRDefault="0031545C" w:rsidP="008C3F1D">
            <w:r>
              <w:t>0.8226</w:t>
            </w:r>
          </w:p>
        </w:tc>
        <w:tc>
          <w:tcPr>
            <w:tcW w:w="1075" w:type="dxa"/>
          </w:tcPr>
          <w:p w:rsidR="0031545C" w:rsidRDefault="0031545C" w:rsidP="008C3F1D">
            <w:r>
              <w:t>4.3711</w:t>
            </w:r>
          </w:p>
        </w:tc>
        <w:tc>
          <w:tcPr>
            <w:tcW w:w="848" w:type="dxa"/>
          </w:tcPr>
          <w:p w:rsidR="0031545C" w:rsidRDefault="0031545C" w:rsidP="008C3F1D">
            <w:r>
              <w:t>-9370</w:t>
            </w:r>
          </w:p>
        </w:tc>
      </w:tr>
      <w:tr w:rsidR="0031545C" w:rsidTr="001727A2">
        <w:tc>
          <w:tcPr>
            <w:tcW w:w="1105" w:type="dxa"/>
          </w:tcPr>
          <w:p w:rsidR="0031545C" w:rsidRDefault="0031545C" w:rsidP="008C3F1D">
            <w:r>
              <w:t>500</w:t>
            </w:r>
          </w:p>
        </w:tc>
        <w:tc>
          <w:tcPr>
            <w:tcW w:w="987" w:type="dxa"/>
          </w:tcPr>
          <w:p w:rsidR="0031545C" w:rsidRDefault="0031545C" w:rsidP="008C3F1D">
            <w:r>
              <w:t>0.0873</w:t>
            </w:r>
          </w:p>
        </w:tc>
        <w:tc>
          <w:tcPr>
            <w:tcW w:w="987" w:type="dxa"/>
          </w:tcPr>
          <w:p w:rsidR="0031545C" w:rsidRDefault="0031545C" w:rsidP="00861EEF">
            <w:r>
              <w:t>0.8653</w:t>
            </w:r>
          </w:p>
        </w:tc>
        <w:tc>
          <w:tcPr>
            <w:tcW w:w="987" w:type="dxa"/>
          </w:tcPr>
          <w:p w:rsidR="0031545C" w:rsidRDefault="0031545C" w:rsidP="008C3F1D">
            <w:r>
              <w:t>0.9527</w:t>
            </w:r>
          </w:p>
        </w:tc>
        <w:tc>
          <w:tcPr>
            <w:tcW w:w="1031" w:type="dxa"/>
          </w:tcPr>
          <w:p w:rsidR="0031545C" w:rsidRPr="00332B44" w:rsidRDefault="0031545C" w:rsidP="008C3F1D">
            <w:r w:rsidRPr="00332B44">
              <w:t>3.59</w:t>
            </w:r>
            <w:r>
              <w:t>34</w:t>
            </w:r>
          </w:p>
        </w:tc>
        <w:tc>
          <w:tcPr>
            <w:tcW w:w="940" w:type="dxa"/>
          </w:tcPr>
          <w:p w:rsidR="0031545C" w:rsidRDefault="0031545C" w:rsidP="00861EEF">
            <w:r>
              <w:t>1.1095</w:t>
            </w:r>
          </w:p>
        </w:tc>
        <w:tc>
          <w:tcPr>
            <w:tcW w:w="1056" w:type="dxa"/>
          </w:tcPr>
          <w:p w:rsidR="0031545C" w:rsidRDefault="0031545C" w:rsidP="008C3F1D">
            <w:r>
              <w:t>0.6541</w:t>
            </w:r>
          </w:p>
        </w:tc>
        <w:tc>
          <w:tcPr>
            <w:tcW w:w="1075" w:type="dxa"/>
          </w:tcPr>
          <w:p w:rsidR="0031545C" w:rsidRDefault="0031545C" w:rsidP="008C3F1D">
            <w:r>
              <w:t>4.4897</w:t>
            </w:r>
          </w:p>
        </w:tc>
        <w:tc>
          <w:tcPr>
            <w:tcW w:w="848" w:type="dxa"/>
          </w:tcPr>
          <w:p w:rsidR="0031545C" w:rsidRDefault="0031545C" w:rsidP="008C3F1D">
            <w:r>
              <w:t>-9380</w:t>
            </w:r>
          </w:p>
        </w:tc>
      </w:tr>
      <w:tr w:rsidR="0031545C" w:rsidTr="001727A2">
        <w:tc>
          <w:tcPr>
            <w:tcW w:w="1105" w:type="dxa"/>
          </w:tcPr>
          <w:p w:rsidR="0031545C" w:rsidRDefault="0031545C" w:rsidP="008C3F1D">
            <w:r>
              <w:t>600</w:t>
            </w:r>
          </w:p>
        </w:tc>
        <w:tc>
          <w:tcPr>
            <w:tcW w:w="987" w:type="dxa"/>
          </w:tcPr>
          <w:p w:rsidR="0031545C" w:rsidRDefault="0031545C" w:rsidP="008C3F1D">
            <w:r>
              <w:t>0.0868</w:t>
            </w:r>
          </w:p>
        </w:tc>
        <w:tc>
          <w:tcPr>
            <w:tcW w:w="987" w:type="dxa"/>
          </w:tcPr>
          <w:p w:rsidR="0031545C" w:rsidRDefault="0031545C" w:rsidP="008C3F1D">
            <w:r>
              <w:t>0.8745</w:t>
            </w:r>
          </w:p>
        </w:tc>
        <w:tc>
          <w:tcPr>
            <w:tcW w:w="987" w:type="dxa"/>
          </w:tcPr>
          <w:p w:rsidR="0031545C" w:rsidRDefault="0031545C" w:rsidP="008C3F1D">
            <w:r>
              <w:t>0.9613</w:t>
            </w:r>
          </w:p>
        </w:tc>
        <w:tc>
          <w:tcPr>
            <w:tcW w:w="1031" w:type="dxa"/>
          </w:tcPr>
          <w:p w:rsidR="0031545C" w:rsidRPr="00332B44" w:rsidRDefault="0031545C" w:rsidP="008C3F1D">
            <w:r w:rsidRPr="00332B44">
              <w:t>3.7</w:t>
            </w:r>
            <w:r>
              <w:t>418</w:t>
            </w:r>
          </w:p>
        </w:tc>
        <w:tc>
          <w:tcPr>
            <w:tcW w:w="940" w:type="dxa"/>
          </w:tcPr>
          <w:p w:rsidR="0031545C" w:rsidRDefault="0031545C" w:rsidP="00861EEF">
            <w:r>
              <w:t>1.0026</w:t>
            </w:r>
          </w:p>
        </w:tc>
        <w:tc>
          <w:tcPr>
            <w:tcW w:w="1056" w:type="dxa"/>
          </w:tcPr>
          <w:p w:rsidR="0031545C" w:rsidRDefault="0031545C" w:rsidP="008C3F1D">
            <w:r>
              <w:t>0.5330</w:t>
            </w:r>
          </w:p>
        </w:tc>
        <w:tc>
          <w:tcPr>
            <w:tcW w:w="1075" w:type="dxa"/>
          </w:tcPr>
          <w:p w:rsidR="0031545C" w:rsidRDefault="0031545C" w:rsidP="008C3F1D">
            <w:r>
              <w:t>4.5910</w:t>
            </w:r>
          </w:p>
        </w:tc>
        <w:tc>
          <w:tcPr>
            <w:tcW w:w="848" w:type="dxa"/>
          </w:tcPr>
          <w:p w:rsidR="0031545C" w:rsidRDefault="0031545C" w:rsidP="008C3F1D">
            <w:r>
              <w:t>-9389</w:t>
            </w:r>
          </w:p>
        </w:tc>
      </w:tr>
      <w:tr w:rsidR="0031545C" w:rsidTr="001727A2">
        <w:tc>
          <w:tcPr>
            <w:tcW w:w="1105" w:type="dxa"/>
          </w:tcPr>
          <w:p w:rsidR="0031545C" w:rsidRDefault="0031545C" w:rsidP="008C3F1D">
            <w:r>
              <w:t>700</w:t>
            </w:r>
          </w:p>
        </w:tc>
        <w:tc>
          <w:tcPr>
            <w:tcW w:w="987" w:type="dxa"/>
          </w:tcPr>
          <w:p w:rsidR="0031545C" w:rsidRDefault="0031545C" w:rsidP="008C3F1D">
            <w:r>
              <w:t>0.0865</w:t>
            </w:r>
          </w:p>
        </w:tc>
        <w:tc>
          <w:tcPr>
            <w:tcW w:w="987" w:type="dxa"/>
          </w:tcPr>
          <w:p w:rsidR="0031545C" w:rsidRDefault="0031545C" w:rsidP="008C3F1D">
            <w:r>
              <w:t>0.8797</w:t>
            </w:r>
          </w:p>
        </w:tc>
        <w:tc>
          <w:tcPr>
            <w:tcW w:w="987" w:type="dxa"/>
          </w:tcPr>
          <w:p w:rsidR="0031545C" w:rsidRDefault="0031545C" w:rsidP="008C3F1D">
            <w:r>
              <w:t>0.9662</w:t>
            </w:r>
          </w:p>
        </w:tc>
        <w:tc>
          <w:tcPr>
            <w:tcW w:w="1031" w:type="dxa"/>
          </w:tcPr>
          <w:p w:rsidR="0031545C" w:rsidRPr="00332B44" w:rsidRDefault="0031545C" w:rsidP="008C3F1D">
            <w:r w:rsidRPr="00332B44">
              <w:t>3.87</w:t>
            </w:r>
            <w:r>
              <w:t>14</w:t>
            </w:r>
          </w:p>
        </w:tc>
        <w:tc>
          <w:tcPr>
            <w:tcW w:w="940" w:type="dxa"/>
          </w:tcPr>
          <w:p w:rsidR="0031545C" w:rsidRDefault="0031545C" w:rsidP="00861EEF">
            <w:r>
              <w:t>0.9289</w:t>
            </w:r>
          </w:p>
        </w:tc>
        <w:tc>
          <w:tcPr>
            <w:tcW w:w="1056" w:type="dxa"/>
          </w:tcPr>
          <w:p w:rsidR="0031545C" w:rsidRDefault="0031545C" w:rsidP="008C3F1D">
            <w:r>
              <w:t>0.5143*</w:t>
            </w:r>
          </w:p>
        </w:tc>
        <w:tc>
          <w:tcPr>
            <w:tcW w:w="1075" w:type="dxa"/>
          </w:tcPr>
          <w:p w:rsidR="0031545C" w:rsidRDefault="0031545C" w:rsidP="008C3F1D">
            <w:r>
              <w:t>4.6449</w:t>
            </w:r>
          </w:p>
        </w:tc>
        <w:tc>
          <w:tcPr>
            <w:tcW w:w="848" w:type="dxa"/>
          </w:tcPr>
          <w:p w:rsidR="0031545C" w:rsidRDefault="0031545C" w:rsidP="008C3F1D">
            <w:r>
              <w:t>-9394</w:t>
            </w:r>
          </w:p>
        </w:tc>
      </w:tr>
      <w:tr w:rsidR="0031545C" w:rsidTr="001727A2">
        <w:tc>
          <w:tcPr>
            <w:tcW w:w="1105" w:type="dxa"/>
          </w:tcPr>
          <w:p w:rsidR="0031545C" w:rsidRDefault="0031545C" w:rsidP="008C3F1D">
            <w:r>
              <w:t>800</w:t>
            </w:r>
          </w:p>
        </w:tc>
        <w:tc>
          <w:tcPr>
            <w:tcW w:w="987" w:type="dxa"/>
          </w:tcPr>
          <w:p w:rsidR="0031545C" w:rsidRDefault="0031545C" w:rsidP="008C3F1D">
            <w:r>
              <w:t>0.0874</w:t>
            </w:r>
          </w:p>
        </w:tc>
        <w:tc>
          <w:tcPr>
            <w:tcW w:w="987" w:type="dxa"/>
          </w:tcPr>
          <w:p w:rsidR="0031545C" w:rsidRDefault="0031545C" w:rsidP="008C3F1D">
            <w:r>
              <w:t>0.8808</w:t>
            </w:r>
          </w:p>
        </w:tc>
        <w:tc>
          <w:tcPr>
            <w:tcW w:w="987" w:type="dxa"/>
          </w:tcPr>
          <w:p w:rsidR="0031545C" w:rsidRDefault="0031545C" w:rsidP="008C3F1D">
            <w:r>
              <w:t>0.9682</w:t>
            </w:r>
          </w:p>
        </w:tc>
        <w:tc>
          <w:tcPr>
            <w:tcW w:w="1031" w:type="dxa"/>
          </w:tcPr>
          <w:p w:rsidR="0031545C" w:rsidRPr="00332B44" w:rsidRDefault="0031545C" w:rsidP="008C3F1D">
            <w:r>
              <w:t>3.9687</w:t>
            </w:r>
          </w:p>
        </w:tc>
        <w:tc>
          <w:tcPr>
            <w:tcW w:w="940" w:type="dxa"/>
          </w:tcPr>
          <w:p w:rsidR="0031545C" w:rsidRDefault="0031545C" w:rsidP="00861EEF">
            <w:r>
              <w:t>0.8655</w:t>
            </w:r>
          </w:p>
        </w:tc>
        <w:tc>
          <w:tcPr>
            <w:tcW w:w="1056" w:type="dxa"/>
          </w:tcPr>
          <w:p w:rsidR="0031545C" w:rsidRDefault="0031545C" w:rsidP="008C3F1D">
            <w:r>
              <w:t>0.5287</w:t>
            </w:r>
          </w:p>
        </w:tc>
        <w:tc>
          <w:tcPr>
            <w:tcW w:w="1075" w:type="dxa"/>
          </w:tcPr>
          <w:p w:rsidR="0031545C" w:rsidRDefault="0031545C" w:rsidP="008C3F1D">
            <w:r>
              <w:t>4.6539</w:t>
            </w:r>
          </w:p>
        </w:tc>
        <w:tc>
          <w:tcPr>
            <w:tcW w:w="848" w:type="dxa"/>
          </w:tcPr>
          <w:p w:rsidR="0031545C" w:rsidRDefault="0031545C" w:rsidP="008C3F1D">
            <w:r>
              <w:t>-9397</w:t>
            </w:r>
          </w:p>
        </w:tc>
      </w:tr>
      <w:tr w:rsidR="0031545C" w:rsidTr="001727A2">
        <w:tc>
          <w:tcPr>
            <w:tcW w:w="1105" w:type="dxa"/>
          </w:tcPr>
          <w:p w:rsidR="0031545C" w:rsidRDefault="0031545C" w:rsidP="008C3F1D">
            <w:r>
              <w:t>900</w:t>
            </w:r>
          </w:p>
        </w:tc>
        <w:tc>
          <w:tcPr>
            <w:tcW w:w="987" w:type="dxa"/>
          </w:tcPr>
          <w:p w:rsidR="0031545C" w:rsidRDefault="0031545C" w:rsidP="008C3F1D">
            <w:r>
              <w:t>0.0881</w:t>
            </w:r>
          </w:p>
        </w:tc>
        <w:tc>
          <w:tcPr>
            <w:tcW w:w="987" w:type="dxa"/>
          </w:tcPr>
          <w:p w:rsidR="0031545C" w:rsidRDefault="0031545C" w:rsidP="008C3F1D">
            <w:r>
              <w:t>0.8821</w:t>
            </w:r>
          </w:p>
        </w:tc>
        <w:tc>
          <w:tcPr>
            <w:tcW w:w="987" w:type="dxa"/>
          </w:tcPr>
          <w:p w:rsidR="0031545C" w:rsidRDefault="0031545C" w:rsidP="008C3F1D">
            <w:r>
              <w:t>0.9701</w:t>
            </w:r>
          </w:p>
        </w:tc>
        <w:tc>
          <w:tcPr>
            <w:tcW w:w="1031" w:type="dxa"/>
          </w:tcPr>
          <w:p w:rsidR="0031545C" w:rsidRPr="00332B44" w:rsidRDefault="0031545C" w:rsidP="008C3F1D">
            <w:r>
              <w:t>4.0731</w:t>
            </w:r>
          </w:p>
        </w:tc>
        <w:tc>
          <w:tcPr>
            <w:tcW w:w="940" w:type="dxa"/>
          </w:tcPr>
          <w:p w:rsidR="0031545C" w:rsidRDefault="0031545C" w:rsidP="00861EEF">
            <w:r>
              <w:t>0.8817</w:t>
            </w:r>
          </w:p>
        </w:tc>
        <w:tc>
          <w:tcPr>
            <w:tcW w:w="1056" w:type="dxa"/>
          </w:tcPr>
          <w:p w:rsidR="0031545C" w:rsidRDefault="0031545C" w:rsidP="008C3F1D">
            <w:r>
              <w:t>0.5537</w:t>
            </w:r>
          </w:p>
        </w:tc>
        <w:tc>
          <w:tcPr>
            <w:tcW w:w="1075" w:type="dxa"/>
          </w:tcPr>
          <w:p w:rsidR="0031545C" w:rsidRDefault="0031545C" w:rsidP="008C3F1D">
            <w:r>
              <w:t>4.7593</w:t>
            </w:r>
          </w:p>
        </w:tc>
        <w:tc>
          <w:tcPr>
            <w:tcW w:w="848" w:type="dxa"/>
          </w:tcPr>
          <w:p w:rsidR="0031545C" w:rsidRDefault="0031545C" w:rsidP="008C3F1D">
            <w:r>
              <w:t>-9400</w:t>
            </w:r>
          </w:p>
        </w:tc>
      </w:tr>
      <w:tr w:rsidR="0031545C" w:rsidTr="001727A2">
        <w:tc>
          <w:tcPr>
            <w:tcW w:w="1105" w:type="dxa"/>
          </w:tcPr>
          <w:p w:rsidR="0031545C" w:rsidRDefault="0031545C" w:rsidP="008C3F1D">
            <w:r>
              <w:t>1000</w:t>
            </w:r>
          </w:p>
        </w:tc>
        <w:tc>
          <w:tcPr>
            <w:tcW w:w="987" w:type="dxa"/>
          </w:tcPr>
          <w:p w:rsidR="0031545C" w:rsidRDefault="0031545C" w:rsidP="008C3F1D">
            <w:r>
              <w:t>0.0876</w:t>
            </w:r>
          </w:p>
        </w:tc>
        <w:tc>
          <w:tcPr>
            <w:tcW w:w="987" w:type="dxa"/>
          </w:tcPr>
          <w:p w:rsidR="0031545C" w:rsidRDefault="0031545C" w:rsidP="008C3F1D">
            <w:r>
              <w:t>0.8862</w:t>
            </w:r>
          </w:p>
        </w:tc>
        <w:tc>
          <w:tcPr>
            <w:tcW w:w="987" w:type="dxa"/>
          </w:tcPr>
          <w:p w:rsidR="0031545C" w:rsidRDefault="0031545C" w:rsidP="008C3F1D">
            <w:r>
              <w:t>0.9738</w:t>
            </w:r>
          </w:p>
        </w:tc>
        <w:tc>
          <w:tcPr>
            <w:tcW w:w="1031" w:type="dxa"/>
          </w:tcPr>
          <w:p w:rsidR="0031545C" w:rsidRPr="00332B44" w:rsidRDefault="0031545C" w:rsidP="00861EEF">
            <w:r w:rsidRPr="00332B44">
              <w:t>4.2</w:t>
            </w:r>
            <w:r>
              <w:t>657</w:t>
            </w:r>
          </w:p>
        </w:tc>
        <w:tc>
          <w:tcPr>
            <w:tcW w:w="940" w:type="dxa"/>
          </w:tcPr>
          <w:p w:rsidR="0031545C" w:rsidRDefault="0031545C" w:rsidP="00861EEF">
            <w:r>
              <w:t>0.8418*</w:t>
            </w:r>
          </w:p>
        </w:tc>
        <w:tc>
          <w:tcPr>
            <w:tcW w:w="1056" w:type="dxa"/>
          </w:tcPr>
          <w:p w:rsidR="0031545C" w:rsidRDefault="0031545C" w:rsidP="008C3F1D">
            <w:r>
              <w:t>0.5879</w:t>
            </w:r>
          </w:p>
        </w:tc>
        <w:tc>
          <w:tcPr>
            <w:tcW w:w="1075" w:type="dxa"/>
          </w:tcPr>
          <w:p w:rsidR="0031545C" w:rsidRDefault="0031545C" w:rsidP="008C3F1D">
            <w:r>
              <w:t>4.8683</w:t>
            </w:r>
          </w:p>
        </w:tc>
        <w:tc>
          <w:tcPr>
            <w:tcW w:w="848" w:type="dxa"/>
          </w:tcPr>
          <w:p w:rsidR="0031545C" w:rsidRDefault="0031545C" w:rsidP="008C3F1D">
            <w:r>
              <w:t>-9404</w:t>
            </w:r>
          </w:p>
        </w:tc>
      </w:tr>
      <w:tr w:rsidR="0031545C" w:rsidTr="001727A2">
        <w:tc>
          <w:tcPr>
            <w:tcW w:w="1105" w:type="dxa"/>
          </w:tcPr>
          <w:p w:rsidR="0031545C" w:rsidRDefault="0031545C" w:rsidP="008C3F1D">
            <w:r>
              <w:t>1100</w:t>
            </w:r>
          </w:p>
        </w:tc>
        <w:tc>
          <w:tcPr>
            <w:tcW w:w="987" w:type="dxa"/>
          </w:tcPr>
          <w:p w:rsidR="0031545C" w:rsidRDefault="0031545C" w:rsidP="008C3F1D">
            <w:r>
              <w:t>0.0873</w:t>
            </w:r>
          </w:p>
        </w:tc>
        <w:tc>
          <w:tcPr>
            <w:tcW w:w="987" w:type="dxa"/>
          </w:tcPr>
          <w:p w:rsidR="0031545C" w:rsidRDefault="0031545C" w:rsidP="008C3F1D">
            <w:r>
              <w:t>0.8896</w:t>
            </w:r>
          </w:p>
        </w:tc>
        <w:tc>
          <w:tcPr>
            <w:tcW w:w="987" w:type="dxa"/>
          </w:tcPr>
          <w:p w:rsidR="0031545C" w:rsidRDefault="0031545C" w:rsidP="008C3F1D">
            <w:r>
              <w:t>0.9769</w:t>
            </w:r>
          </w:p>
        </w:tc>
        <w:tc>
          <w:tcPr>
            <w:tcW w:w="1031" w:type="dxa"/>
          </w:tcPr>
          <w:p w:rsidR="0031545C" w:rsidRPr="00332B44" w:rsidRDefault="0031545C" w:rsidP="00861EEF">
            <w:r>
              <w:t>4.5057</w:t>
            </w:r>
          </w:p>
        </w:tc>
        <w:tc>
          <w:tcPr>
            <w:tcW w:w="940" w:type="dxa"/>
          </w:tcPr>
          <w:p w:rsidR="0031545C" w:rsidRDefault="0031545C" w:rsidP="00861EEF">
            <w:r>
              <w:t>0.8513</w:t>
            </w:r>
          </w:p>
        </w:tc>
        <w:tc>
          <w:tcPr>
            <w:tcW w:w="1056" w:type="dxa"/>
          </w:tcPr>
          <w:p w:rsidR="0031545C" w:rsidRDefault="0031545C" w:rsidP="008C3F1D">
            <w:r>
              <w:t>0.6686</w:t>
            </w:r>
          </w:p>
        </w:tc>
        <w:tc>
          <w:tcPr>
            <w:tcW w:w="1075" w:type="dxa"/>
          </w:tcPr>
          <w:p w:rsidR="0031545C" w:rsidRDefault="0031545C" w:rsidP="008C3F1D">
            <w:r>
              <w:t>5.0328</w:t>
            </w:r>
          </w:p>
        </w:tc>
        <w:tc>
          <w:tcPr>
            <w:tcW w:w="848" w:type="dxa"/>
          </w:tcPr>
          <w:p w:rsidR="0031545C" w:rsidRDefault="0031545C" w:rsidP="008C3F1D">
            <w:r>
              <w:t>-9408</w:t>
            </w:r>
          </w:p>
        </w:tc>
      </w:tr>
      <w:tr w:rsidR="0031545C" w:rsidTr="001727A2">
        <w:tc>
          <w:tcPr>
            <w:tcW w:w="1105" w:type="dxa"/>
          </w:tcPr>
          <w:p w:rsidR="0031545C" w:rsidRDefault="0031545C" w:rsidP="008C3F1D">
            <w:r>
              <w:t>1200</w:t>
            </w:r>
          </w:p>
        </w:tc>
        <w:tc>
          <w:tcPr>
            <w:tcW w:w="987" w:type="dxa"/>
          </w:tcPr>
          <w:p w:rsidR="0031545C" w:rsidRDefault="0031545C" w:rsidP="008C3F1D">
            <w:r>
              <w:t>0.0874</w:t>
            </w:r>
          </w:p>
        </w:tc>
        <w:tc>
          <w:tcPr>
            <w:tcW w:w="987" w:type="dxa"/>
          </w:tcPr>
          <w:p w:rsidR="0031545C" w:rsidRDefault="0031545C" w:rsidP="008C3F1D">
            <w:r>
              <w:t>0.8918</w:t>
            </w:r>
          </w:p>
        </w:tc>
        <w:tc>
          <w:tcPr>
            <w:tcW w:w="987" w:type="dxa"/>
          </w:tcPr>
          <w:p w:rsidR="0031545C" w:rsidRDefault="0031545C" w:rsidP="008C3F1D">
            <w:r>
              <w:t>0.9791</w:t>
            </w:r>
          </w:p>
        </w:tc>
        <w:tc>
          <w:tcPr>
            <w:tcW w:w="1031" w:type="dxa"/>
          </w:tcPr>
          <w:p w:rsidR="0031545C" w:rsidRPr="00332B44" w:rsidRDefault="0031545C" w:rsidP="00861EEF">
            <w:r>
              <w:t>4.7617</w:t>
            </w:r>
          </w:p>
        </w:tc>
        <w:tc>
          <w:tcPr>
            <w:tcW w:w="940" w:type="dxa"/>
          </w:tcPr>
          <w:p w:rsidR="0031545C" w:rsidRDefault="0031545C" w:rsidP="00861EEF">
            <w:r>
              <w:t>0.8466</w:t>
            </w:r>
          </w:p>
        </w:tc>
        <w:tc>
          <w:tcPr>
            <w:tcW w:w="1056" w:type="dxa"/>
          </w:tcPr>
          <w:p w:rsidR="0031545C" w:rsidRDefault="0031545C" w:rsidP="008C3F1D">
            <w:r>
              <w:t>0.7804</w:t>
            </w:r>
          </w:p>
        </w:tc>
        <w:tc>
          <w:tcPr>
            <w:tcW w:w="1075" w:type="dxa"/>
          </w:tcPr>
          <w:p w:rsidR="0031545C" w:rsidRDefault="0031545C" w:rsidP="008C3F1D">
            <w:r>
              <w:t>5.0902</w:t>
            </w:r>
          </w:p>
        </w:tc>
        <w:tc>
          <w:tcPr>
            <w:tcW w:w="848" w:type="dxa"/>
          </w:tcPr>
          <w:p w:rsidR="0031545C" w:rsidRDefault="0031545C" w:rsidP="008C3F1D">
            <w:r>
              <w:t>-9410</w:t>
            </w:r>
          </w:p>
        </w:tc>
      </w:tr>
      <w:tr w:rsidR="0031545C" w:rsidTr="001727A2">
        <w:tc>
          <w:tcPr>
            <w:tcW w:w="1105" w:type="dxa"/>
          </w:tcPr>
          <w:p w:rsidR="0031545C" w:rsidRDefault="0031545C" w:rsidP="008C3F1D">
            <w:r>
              <w:t>T</w:t>
            </w:r>
          </w:p>
        </w:tc>
        <w:tc>
          <w:tcPr>
            <w:tcW w:w="987" w:type="dxa"/>
          </w:tcPr>
          <w:p w:rsidR="0031545C" w:rsidRDefault="0031545C" w:rsidP="008C3F1D">
            <w:r>
              <w:t>0.0894</w:t>
            </w:r>
          </w:p>
        </w:tc>
        <w:tc>
          <w:tcPr>
            <w:tcW w:w="987" w:type="dxa"/>
          </w:tcPr>
          <w:p w:rsidR="0031545C" w:rsidRDefault="0031545C" w:rsidP="00861EEF">
            <w:r>
              <w:t>0.8954</w:t>
            </w:r>
          </w:p>
        </w:tc>
        <w:tc>
          <w:tcPr>
            <w:tcW w:w="987" w:type="dxa"/>
          </w:tcPr>
          <w:p w:rsidR="0031545C" w:rsidRDefault="0031545C" w:rsidP="008C3F1D">
            <w:r>
              <w:t>0.9849</w:t>
            </w:r>
          </w:p>
        </w:tc>
        <w:tc>
          <w:tcPr>
            <w:tcW w:w="1031" w:type="dxa"/>
          </w:tcPr>
          <w:p w:rsidR="0031545C" w:rsidRPr="00332B44" w:rsidRDefault="0031545C" w:rsidP="008C3F1D">
            <w:r>
              <w:t>6.4154</w:t>
            </w:r>
          </w:p>
        </w:tc>
        <w:tc>
          <w:tcPr>
            <w:tcW w:w="940" w:type="dxa"/>
          </w:tcPr>
          <w:p w:rsidR="0031545C" w:rsidRDefault="0031545C" w:rsidP="008C3F1D">
            <w:r>
              <w:t>2.1333</w:t>
            </w:r>
          </w:p>
        </w:tc>
        <w:tc>
          <w:tcPr>
            <w:tcW w:w="1056" w:type="dxa"/>
          </w:tcPr>
          <w:p w:rsidR="0031545C" w:rsidRDefault="0031545C" w:rsidP="008C3F1D">
            <w:r>
              <w:t>-</w:t>
            </w:r>
          </w:p>
        </w:tc>
        <w:tc>
          <w:tcPr>
            <w:tcW w:w="1075" w:type="dxa"/>
          </w:tcPr>
          <w:p w:rsidR="0031545C" w:rsidRDefault="0031545C" w:rsidP="00BE2E95">
            <w:r>
              <w:t>8.5487</w:t>
            </w:r>
          </w:p>
        </w:tc>
        <w:tc>
          <w:tcPr>
            <w:tcW w:w="848" w:type="dxa"/>
          </w:tcPr>
          <w:p w:rsidR="0031545C" w:rsidRDefault="0031545C" w:rsidP="00BE2E95">
            <w:r>
              <w:t>-9406</w:t>
            </w:r>
          </w:p>
        </w:tc>
      </w:tr>
      <w:tr w:rsidR="0031545C" w:rsidTr="001727A2">
        <w:tc>
          <w:tcPr>
            <w:tcW w:w="1105" w:type="dxa"/>
          </w:tcPr>
          <w:p w:rsidR="0031545C" w:rsidRDefault="0031545C" w:rsidP="008C3F1D">
            <w:r>
              <w:t>No target</w:t>
            </w:r>
          </w:p>
        </w:tc>
        <w:tc>
          <w:tcPr>
            <w:tcW w:w="987" w:type="dxa"/>
          </w:tcPr>
          <w:p w:rsidR="0031545C" w:rsidRDefault="0031545C" w:rsidP="00BE2E95">
            <w:r>
              <w:t>0.0886</w:t>
            </w:r>
          </w:p>
        </w:tc>
        <w:tc>
          <w:tcPr>
            <w:tcW w:w="987" w:type="dxa"/>
          </w:tcPr>
          <w:p w:rsidR="0031545C" w:rsidRDefault="0031545C" w:rsidP="00BE2E95">
            <w:r>
              <w:t>0.8955</w:t>
            </w:r>
          </w:p>
        </w:tc>
        <w:tc>
          <w:tcPr>
            <w:tcW w:w="987" w:type="dxa"/>
          </w:tcPr>
          <w:p w:rsidR="0031545C" w:rsidRDefault="0031545C" w:rsidP="008C3F1D">
            <w:r>
              <w:t>0.9841</w:t>
            </w:r>
          </w:p>
        </w:tc>
        <w:tc>
          <w:tcPr>
            <w:tcW w:w="1031" w:type="dxa"/>
          </w:tcPr>
          <w:p w:rsidR="0031545C" w:rsidRDefault="0031545C" w:rsidP="008C3F1D">
            <w:r>
              <w:t>6.0001</w:t>
            </w:r>
          </w:p>
        </w:tc>
        <w:tc>
          <w:tcPr>
            <w:tcW w:w="940" w:type="dxa"/>
          </w:tcPr>
          <w:p w:rsidR="0031545C" w:rsidRDefault="0031545C" w:rsidP="008C3F1D">
            <w:r>
              <w:t>2.5485</w:t>
            </w:r>
          </w:p>
        </w:tc>
        <w:tc>
          <w:tcPr>
            <w:tcW w:w="1056" w:type="dxa"/>
          </w:tcPr>
          <w:p w:rsidR="0031545C" w:rsidRDefault="0031545C" w:rsidP="008C3F1D">
            <w:r>
              <w:t>-</w:t>
            </w:r>
          </w:p>
        </w:tc>
        <w:tc>
          <w:tcPr>
            <w:tcW w:w="1075" w:type="dxa"/>
          </w:tcPr>
          <w:p w:rsidR="0031545C" w:rsidRDefault="0031545C" w:rsidP="008C3F1D"/>
        </w:tc>
        <w:tc>
          <w:tcPr>
            <w:tcW w:w="848" w:type="dxa"/>
          </w:tcPr>
          <w:p w:rsidR="0031545C" w:rsidRDefault="0031545C" w:rsidP="008C3F1D">
            <w:r>
              <w:t>-9406</w:t>
            </w:r>
          </w:p>
        </w:tc>
      </w:tr>
      <w:tr w:rsidR="00321E16" w:rsidTr="001727A2">
        <w:tc>
          <w:tcPr>
            <w:tcW w:w="1105" w:type="dxa"/>
          </w:tcPr>
          <w:p w:rsidR="00321E16" w:rsidRDefault="00321E16" w:rsidP="008C3F1D"/>
        </w:tc>
        <w:tc>
          <w:tcPr>
            <w:tcW w:w="987" w:type="dxa"/>
          </w:tcPr>
          <w:p w:rsidR="00321E16" w:rsidRDefault="00321E16" w:rsidP="00BE2E95"/>
        </w:tc>
        <w:tc>
          <w:tcPr>
            <w:tcW w:w="987" w:type="dxa"/>
          </w:tcPr>
          <w:p w:rsidR="00321E16" w:rsidRDefault="00321E16" w:rsidP="00BE2E95"/>
        </w:tc>
        <w:tc>
          <w:tcPr>
            <w:tcW w:w="987" w:type="dxa"/>
          </w:tcPr>
          <w:p w:rsidR="00321E16" w:rsidRDefault="00321E16" w:rsidP="008C3F1D"/>
        </w:tc>
        <w:tc>
          <w:tcPr>
            <w:tcW w:w="1031" w:type="dxa"/>
          </w:tcPr>
          <w:p w:rsidR="00321E16" w:rsidRDefault="00321E16" w:rsidP="008C3F1D"/>
        </w:tc>
        <w:tc>
          <w:tcPr>
            <w:tcW w:w="940" w:type="dxa"/>
          </w:tcPr>
          <w:p w:rsidR="00321E16" w:rsidRDefault="00321E16" w:rsidP="008C3F1D"/>
        </w:tc>
        <w:tc>
          <w:tcPr>
            <w:tcW w:w="1056" w:type="dxa"/>
          </w:tcPr>
          <w:p w:rsidR="00321E16" w:rsidRDefault="00321E16" w:rsidP="008C3F1D"/>
        </w:tc>
        <w:tc>
          <w:tcPr>
            <w:tcW w:w="1075" w:type="dxa"/>
          </w:tcPr>
          <w:p w:rsidR="00321E16" w:rsidRDefault="00321E16" w:rsidP="008C3F1D"/>
        </w:tc>
        <w:tc>
          <w:tcPr>
            <w:tcW w:w="848" w:type="dxa"/>
          </w:tcPr>
          <w:p w:rsidR="00321E16" w:rsidRDefault="00321E16" w:rsidP="008C3F1D"/>
        </w:tc>
      </w:tr>
      <w:tr w:rsidR="001727A2" w:rsidTr="001727A2">
        <w:tc>
          <w:tcPr>
            <w:tcW w:w="1105" w:type="dxa"/>
          </w:tcPr>
          <w:p w:rsidR="001727A2" w:rsidRDefault="001727A2" w:rsidP="001727A2">
            <w:r>
              <w:t>700</w:t>
            </w:r>
          </w:p>
        </w:tc>
        <w:tc>
          <w:tcPr>
            <w:tcW w:w="987" w:type="dxa"/>
          </w:tcPr>
          <w:p w:rsidR="001727A2" w:rsidRDefault="001727A2" w:rsidP="001727A2">
            <w:r>
              <w:t>0.0992</w:t>
            </w:r>
          </w:p>
        </w:tc>
        <w:tc>
          <w:tcPr>
            <w:tcW w:w="987" w:type="dxa"/>
          </w:tcPr>
          <w:p w:rsidR="001727A2" w:rsidRDefault="001727A2" w:rsidP="001727A2">
            <w:r>
              <w:t>0.8708</w:t>
            </w:r>
          </w:p>
        </w:tc>
        <w:tc>
          <w:tcPr>
            <w:tcW w:w="987" w:type="dxa"/>
          </w:tcPr>
          <w:p w:rsidR="001727A2" w:rsidRDefault="001727A2" w:rsidP="001727A2">
            <w:r>
              <w:t>0.97</w:t>
            </w:r>
          </w:p>
        </w:tc>
        <w:tc>
          <w:tcPr>
            <w:tcW w:w="1031" w:type="dxa"/>
          </w:tcPr>
          <w:p w:rsidR="001727A2" w:rsidRDefault="001727A2" w:rsidP="001727A2">
            <w:r>
              <w:t>4.5</w:t>
            </w:r>
          </w:p>
        </w:tc>
        <w:tc>
          <w:tcPr>
            <w:tcW w:w="940" w:type="dxa"/>
          </w:tcPr>
          <w:p w:rsidR="001727A2" w:rsidRDefault="001727A2" w:rsidP="001727A2"/>
        </w:tc>
        <w:tc>
          <w:tcPr>
            <w:tcW w:w="1056" w:type="dxa"/>
          </w:tcPr>
          <w:p w:rsidR="001727A2" w:rsidRDefault="001727A2" w:rsidP="001727A2"/>
        </w:tc>
        <w:tc>
          <w:tcPr>
            <w:tcW w:w="1075" w:type="dxa"/>
          </w:tcPr>
          <w:p w:rsidR="001727A2" w:rsidRDefault="001727A2" w:rsidP="001727A2"/>
        </w:tc>
        <w:tc>
          <w:tcPr>
            <w:tcW w:w="848" w:type="dxa"/>
          </w:tcPr>
          <w:p w:rsidR="001727A2" w:rsidRDefault="001727A2" w:rsidP="001727A2"/>
        </w:tc>
      </w:tr>
      <w:tr w:rsidR="00321E16" w:rsidTr="001727A2">
        <w:tc>
          <w:tcPr>
            <w:tcW w:w="1105" w:type="dxa"/>
          </w:tcPr>
          <w:p w:rsidR="00321E16" w:rsidRDefault="00321E16" w:rsidP="008C3F1D">
            <w:r>
              <w:t>1000</w:t>
            </w:r>
          </w:p>
        </w:tc>
        <w:tc>
          <w:tcPr>
            <w:tcW w:w="987" w:type="dxa"/>
          </w:tcPr>
          <w:p w:rsidR="00321E16" w:rsidRDefault="00321E16" w:rsidP="00BE2E95">
            <w:r>
              <w:t>0.0992</w:t>
            </w:r>
          </w:p>
        </w:tc>
        <w:tc>
          <w:tcPr>
            <w:tcW w:w="987" w:type="dxa"/>
          </w:tcPr>
          <w:p w:rsidR="00321E16" w:rsidRDefault="00321E16" w:rsidP="00BE2E95">
            <w:r>
              <w:t>0.8708</w:t>
            </w:r>
          </w:p>
        </w:tc>
        <w:tc>
          <w:tcPr>
            <w:tcW w:w="987" w:type="dxa"/>
          </w:tcPr>
          <w:p w:rsidR="00321E16" w:rsidRDefault="00321E16" w:rsidP="008C3F1D">
            <w:r>
              <w:t>0.97</w:t>
            </w:r>
          </w:p>
        </w:tc>
        <w:tc>
          <w:tcPr>
            <w:tcW w:w="1031" w:type="dxa"/>
          </w:tcPr>
          <w:p w:rsidR="00321E16" w:rsidRDefault="00321E16" w:rsidP="008C3F1D">
            <w:r>
              <w:t>4.5</w:t>
            </w:r>
          </w:p>
        </w:tc>
        <w:tc>
          <w:tcPr>
            <w:tcW w:w="940" w:type="dxa"/>
          </w:tcPr>
          <w:p w:rsidR="00321E16" w:rsidRDefault="00321E16" w:rsidP="008C3F1D"/>
        </w:tc>
        <w:tc>
          <w:tcPr>
            <w:tcW w:w="1056" w:type="dxa"/>
          </w:tcPr>
          <w:p w:rsidR="00321E16" w:rsidRDefault="00321E16" w:rsidP="008C3F1D"/>
        </w:tc>
        <w:tc>
          <w:tcPr>
            <w:tcW w:w="1075" w:type="dxa"/>
          </w:tcPr>
          <w:p w:rsidR="00321E16" w:rsidRDefault="00321E16" w:rsidP="008C3F1D"/>
        </w:tc>
        <w:tc>
          <w:tcPr>
            <w:tcW w:w="848" w:type="dxa"/>
          </w:tcPr>
          <w:p w:rsidR="00321E16" w:rsidRDefault="00321E16" w:rsidP="008C3F1D"/>
        </w:tc>
      </w:tr>
      <w:tr w:rsidR="00321E16" w:rsidTr="001727A2">
        <w:tc>
          <w:tcPr>
            <w:tcW w:w="1105" w:type="dxa"/>
          </w:tcPr>
          <w:p w:rsidR="00321E16" w:rsidRDefault="00321E16" w:rsidP="008C3F1D"/>
        </w:tc>
        <w:tc>
          <w:tcPr>
            <w:tcW w:w="987" w:type="dxa"/>
          </w:tcPr>
          <w:p w:rsidR="00321E16" w:rsidRDefault="001727A2" w:rsidP="00BE2E95">
            <w:r>
              <w:t>0.1087</w:t>
            </w:r>
            <w:bookmarkStart w:id="0" w:name="_GoBack"/>
            <w:bookmarkEnd w:id="0"/>
          </w:p>
        </w:tc>
        <w:tc>
          <w:tcPr>
            <w:tcW w:w="987" w:type="dxa"/>
          </w:tcPr>
          <w:p w:rsidR="00321E16" w:rsidRDefault="001727A2" w:rsidP="00BE2E95">
            <w:r>
              <w:t>0.8613</w:t>
            </w:r>
          </w:p>
        </w:tc>
        <w:tc>
          <w:tcPr>
            <w:tcW w:w="987" w:type="dxa"/>
          </w:tcPr>
          <w:p w:rsidR="00321E16" w:rsidRDefault="001727A2" w:rsidP="008C3F1D">
            <w:r>
              <w:t>0.97</w:t>
            </w:r>
          </w:p>
        </w:tc>
        <w:tc>
          <w:tcPr>
            <w:tcW w:w="1031" w:type="dxa"/>
          </w:tcPr>
          <w:p w:rsidR="00321E16" w:rsidRDefault="001727A2" w:rsidP="008C3F1D">
            <w:r>
              <w:t>5</w:t>
            </w:r>
          </w:p>
        </w:tc>
        <w:tc>
          <w:tcPr>
            <w:tcW w:w="940" w:type="dxa"/>
          </w:tcPr>
          <w:p w:rsidR="00321E16" w:rsidRDefault="00321E16" w:rsidP="008C3F1D"/>
        </w:tc>
        <w:tc>
          <w:tcPr>
            <w:tcW w:w="1056" w:type="dxa"/>
          </w:tcPr>
          <w:p w:rsidR="00321E16" w:rsidRDefault="00321E16" w:rsidP="008C3F1D"/>
        </w:tc>
        <w:tc>
          <w:tcPr>
            <w:tcW w:w="1075" w:type="dxa"/>
          </w:tcPr>
          <w:p w:rsidR="00321E16" w:rsidRDefault="00321E16" w:rsidP="008C3F1D"/>
        </w:tc>
        <w:tc>
          <w:tcPr>
            <w:tcW w:w="848" w:type="dxa"/>
          </w:tcPr>
          <w:p w:rsidR="00321E16" w:rsidRDefault="00321E16" w:rsidP="008C3F1D"/>
        </w:tc>
      </w:tr>
      <w:tr w:rsidR="00321E16" w:rsidTr="001727A2">
        <w:tc>
          <w:tcPr>
            <w:tcW w:w="1105" w:type="dxa"/>
          </w:tcPr>
          <w:p w:rsidR="00321E16" w:rsidRDefault="00321E16" w:rsidP="008C3F1D"/>
        </w:tc>
        <w:tc>
          <w:tcPr>
            <w:tcW w:w="987" w:type="dxa"/>
          </w:tcPr>
          <w:p w:rsidR="00321E16" w:rsidRDefault="00321E16" w:rsidP="00BE2E95"/>
        </w:tc>
        <w:tc>
          <w:tcPr>
            <w:tcW w:w="987" w:type="dxa"/>
          </w:tcPr>
          <w:p w:rsidR="00321E16" w:rsidRDefault="00321E16" w:rsidP="00BE2E95"/>
        </w:tc>
        <w:tc>
          <w:tcPr>
            <w:tcW w:w="987" w:type="dxa"/>
          </w:tcPr>
          <w:p w:rsidR="00321E16" w:rsidRDefault="00321E16" w:rsidP="008C3F1D"/>
        </w:tc>
        <w:tc>
          <w:tcPr>
            <w:tcW w:w="1031" w:type="dxa"/>
          </w:tcPr>
          <w:p w:rsidR="00321E16" w:rsidRDefault="00321E16" w:rsidP="008C3F1D"/>
        </w:tc>
        <w:tc>
          <w:tcPr>
            <w:tcW w:w="940" w:type="dxa"/>
          </w:tcPr>
          <w:p w:rsidR="00321E16" w:rsidRDefault="00321E16" w:rsidP="008C3F1D"/>
        </w:tc>
        <w:tc>
          <w:tcPr>
            <w:tcW w:w="1056" w:type="dxa"/>
          </w:tcPr>
          <w:p w:rsidR="00321E16" w:rsidRDefault="00321E16" w:rsidP="008C3F1D"/>
        </w:tc>
        <w:tc>
          <w:tcPr>
            <w:tcW w:w="1075" w:type="dxa"/>
          </w:tcPr>
          <w:p w:rsidR="00321E16" w:rsidRDefault="00321E16" w:rsidP="008C3F1D"/>
        </w:tc>
        <w:tc>
          <w:tcPr>
            <w:tcW w:w="848" w:type="dxa"/>
          </w:tcPr>
          <w:p w:rsidR="00321E16" w:rsidRDefault="00321E16" w:rsidP="008C3F1D"/>
        </w:tc>
      </w:tr>
    </w:tbl>
    <w:p w:rsidR="00941690" w:rsidRDefault="006165AC">
      <w:pPr>
        <w:rPr>
          <w:noProof/>
          <w:lang w:eastAsia="en-AU"/>
        </w:rPr>
      </w:pPr>
      <w:r>
        <w:rPr>
          <w:noProof/>
          <w:lang w:eastAsia="en-AU"/>
        </w:rPr>
        <w:lastRenderedPageBreak/>
        <w:drawing>
          <wp:inline distT="0" distB="0" distL="0" distR="0" wp14:anchorId="7E4F3325" wp14:editId="0A1A11C4">
            <wp:extent cx="2701127" cy="19431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553" cy="19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5AC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58D98CDB" wp14:editId="4B95EA87">
            <wp:extent cx="2722159" cy="1962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623" cy="19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5AC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31D12C49" wp14:editId="59BAEBEE">
            <wp:extent cx="2730124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5250" cy="199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9AA" w:rsidRPr="00F979AA">
        <w:rPr>
          <w:noProof/>
          <w:lang w:eastAsia="en-AU"/>
        </w:rPr>
        <w:t xml:space="preserve"> </w:t>
      </w:r>
      <w:r w:rsidR="00F979AA">
        <w:rPr>
          <w:noProof/>
          <w:lang w:eastAsia="en-AU"/>
        </w:rPr>
        <w:drawing>
          <wp:inline distT="0" distB="0" distL="0" distR="0" wp14:anchorId="313B88E4" wp14:editId="0BD9D342">
            <wp:extent cx="2730347" cy="1952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0387" cy="19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771">
        <w:rPr>
          <w:noProof/>
          <w:lang w:eastAsia="en-AU"/>
        </w:rPr>
        <w:drawing>
          <wp:inline distT="0" distB="0" distL="0" distR="0" wp14:anchorId="5A548B76" wp14:editId="681E0F55">
            <wp:extent cx="2715260" cy="1957478"/>
            <wp:effectExtent l="0" t="0" r="889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7826" cy="196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690" w:rsidRPr="00941690">
        <w:rPr>
          <w:noProof/>
          <w:lang w:eastAsia="en-AU"/>
        </w:rPr>
        <w:t xml:space="preserve"> </w:t>
      </w:r>
      <w:r w:rsidR="00941690">
        <w:rPr>
          <w:noProof/>
          <w:lang w:eastAsia="en-AU"/>
        </w:rPr>
        <w:drawing>
          <wp:inline distT="0" distB="0" distL="0" distR="0" wp14:anchorId="0D98C69B" wp14:editId="3907E154">
            <wp:extent cx="2715881" cy="199072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991" cy="20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71" w:rsidRDefault="006D0771">
      <w:pPr>
        <w:rPr>
          <w:noProof/>
          <w:lang w:eastAsia="en-AU"/>
        </w:rPr>
      </w:pPr>
      <w:r>
        <w:rPr>
          <w:noProof/>
          <w:lang w:eastAsia="en-AU"/>
        </w:rPr>
        <w:br w:type="page"/>
      </w:r>
    </w:p>
    <w:p w:rsidR="00941690" w:rsidRDefault="00941690">
      <w:pPr>
        <w:rPr>
          <w:noProof/>
          <w:lang w:eastAsia="en-AU"/>
        </w:rPr>
      </w:pPr>
      <w:r>
        <w:rPr>
          <w:noProof/>
          <w:lang w:eastAsia="en-AU"/>
        </w:rPr>
        <w:lastRenderedPageBreak/>
        <w:t>NAB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1080"/>
        <w:gridCol w:w="1080"/>
        <w:gridCol w:w="1080"/>
        <w:gridCol w:w="1086"/>
        <w:gridCol w:w="939"/>
        <w:gridCol w:w="1056"/>
        <w:gridCol w:w="1039"/>
      </w:tblGrid>
      <w:tr w:rsidR="00560D21" w:rsidTr="00CF0E7C">
        <w:tc>
          <w:tcPr>
            <w:tcW w:w="1181" w:type="dxa"/>
          </w:tcPr>
          <w:p w:rsidR="00560D21" w:rsidRDefault="00560D21" w:rsidP="00C06DF2">
            <w:r>
              <w:t>Window</w:t>
            </w:r>
          </w:p>
        </w:tc>
        <w:tc>
          <w:tcPr>
            <w:tcW w:w="1080" w:type="dxa"/>
          </w:tcPr>
          <w:p w:rsidR="00560D21" w:rsidRDefault="00560D21" w:rsidP="00C06DF2">
            <w:r>
              <w:t>a</w:t>
            </w:r>
          </w:p>
        </w:tc>
        <w:tc>
          <w:tcPr>
            <w:tcW w:w="1080" w:type="dxa"/>
          </w:tcPr>
          <w:p w:rsidR="00560D21" w:rsidRDefault="00560D21" w:rsidP="00C06DF2">
            <w:r>
              <w:t>b</w:t>
            </w:r>
          </w:p>
        </w:tc>
        <w:tc>
          <w:tcPr>
            <w:tcW w:w="1080" w:type="dxa"/>
          </w:tcPr>
          <w:p w:rsidR="00560D21" w:rsidRDefault="00560D21" w:rsidP="00C06DF2">
            <w:proofErr w:type="spellStart"/>
            <w:r>
              <w:t>a+b</w:t>
            </w:r>
            <w:proofErr w:type="spellEnd"/>
          </w:p>
        </w:tc>
        <w:tc>
          <w:tcPr>
            <w:tcW w:w="1086" w:type="dxa"/>
          </w:tcPr>
          <w:p w:rsidR="00560D21" w:rsidRDefault="00560D21" w:rsidP="00C06DF2">
            <w:r>
              <w:t>Kurtosis</w:t>
            </w:r>
          </w:p>
        </w:tc>
        <w:tc>
          <w:tcPr>
            <w:tcW w:w="936" w:type="dxa"/>
          </w:tcPr>
          <w:p w:rsidR="00560D21" w:rsidRDefault="00560D21" w:rsidP="00C06DF2">
            <w:r>
              <w:t>RMSE</w:t>
            </w:r>
          </w:p>
        </w:tc>
        <w:tc>
          <w:tcPr>
            <w:tcW w:w="767" w:type="dxa"/>
          </w:tcPr>
          <w:p w:rsidR="00560D21" w:rsidRDefault="00560D21" w:rsidP="00C06DF2">
            <w:proofErr w:type="spellStart"/>
            <w:r>
              <w:t>Stdev</w:t>
            </w:r>
            <w:proofErr w:type="spellEnd"/>
            <w:r>
              <w:t>(LK)</w:t>
            </w:r>
          </w:p>
        </w:tc>
        <w:tc>
          <w:tcPr>
            <w:tcW w:w="1039" w:type="dxa"/>
          </w:tcPr>
          <w:p w:rsidR="00560D21" w:rsidRDefault="00560D21" w:rsidP="00C06DF2">
            <w:r>
              <w:t>LL</w:t>
            </w:r>
          </w:p>
        </w:tc>
      </w:tr>
      <w:tr w:rsidR="00560D21" w:rsidTr="00CF0E7C">
        <w:tc>
          <w:tcPr>
            <w:tcW w:w="1181" w:type="dxa"/>
          </w:tcPr>
          <w:p w:rsidR="00560D21" w:rsidRDefault="00560D21" w:rsidP="008C3F1D">
            <w:r>
              <w:t>100</w:t>
            </w:r>
          </w:p>
        </w:tc>
        <w:tc>
          <w:tcPr>
            <w:tcW w:w="1080" w:type="dxa"/>
          </w:tcPr>
          <w:p w:rsidR="00560D21" w:rsidRDefault="00560D21" w:rsidP="000C4C35">
            <w:r>
              <w:t>0.05</w:t>
            </w:r>
            <w:r w:rsidR="000C4C35">
              <w:t>39</w:t>
            </w:r>
          </w:p>
        </w:tc>
        <w:tc>
          <w:tcPr>
            <w:tcW w:w="1080" w:type="dxa"/>
          </w:tcPr>
          <w:p w:rsidR="00560D21" w:rsidRDefault="00560D21" w:rsidP="000C4C35">
            <w:r>
              <w:t>0.783</w:t>
            </w:r>
            <w:r w:rsidR="000C4C35">
              <w:t>4</w:t>
            </w:r>
          </w:p>
        </w:tc>
        <w:tc>
          <w:tcPr>
            <w:tcW w:w="1080" w:type="dxa"/>
          </w:tcPr>
          <w:p w:rsidR="00560D21" w:rsidRDefault="00560D21" w:rsidP="000C4C35">
            <w:r>
              <w:t>0.837</w:t>
            </w:r>
            <w:r w:rsidR="000C4C35">
              <w:t>3</w:t>
            </w:r>
          </w:p>
        </w:tc>
        <w:tc>
          <w:tcPr>
            <w:tcW w:w="1086" w:type="dxa"/>
          </w:tcPr>
          <w:p w:rsidR="00560D21" w:rsidRPr="0028094D" w:rsidRDefault="00560D21" w:rsidP="000C4C35">
            <w:r w:rsidRPr="0028094D">
              <w:t>3.0</w:t>
            </w:r>
            <w:r w:rsidR="000C4C35">
              <w:t>594</w:t>
            </w:r>
          </w:p>
        </w:tc>
        <w:tc>
          <w:tcPr>
            <w:tcW w:w="936" w:type="dxa"/>
          </w:tcPr>
          <w:p w:rsidR="00560D21" w:rsidRDefault="00560D21" w:rsidP="000C4C35">
            <w:r>
              <w:t>3.0</w:t>
            </w:r>
            <w:r w:rsidR="000C4C35">
              <w:t>799</w:t>
            </w:r>
          </w:p>
        </w:tc>
        <w:tc>
          <w:tcPr>
            <w:tcW w:w="767" w:type="dxa"/>
          </w:tcPr>
          <w:p w:rsidR="00560D21" w:rsidRDefault="00560D21" w:rsidP="008C3F1D">
            <w:r>
              <w:t>2.876</w:t>
            </w:r>
            <w:r w:rsidR="000C4C35">
              <w:t>0</w:t>
            </w:r>
          </w:p>
        </w:tc>
        <w:tc>
          <w:tcPr>
            <w:tcW w:w="1039" w:type="dxa"/>
          </w:tcPr>
          <w:p w:rsidR="00560D21" w:rsidRDefault="00560D21" w:rsidP="008C3F1D">
            <w:r>
              <w:t>-9913</w:t>
            </w:r>
          </w:p>
        </w:tc>
      </w:tr>
      <w:tr w:rsidR="00560D21" w:rsidTr="00CF0E7C">
        <w:tc>
          <w:tcPr>
            <w:tcW w:w="1181" w:type="dxa"/>
          </w:tcPr>
          <w:p w:rsidR="00560D21" w:rsidRDefault="00560D21" w:rsidP="008C3F1D">
            <w:r>
              <w:t>200</w:t>
            </w:r>
          </w:p>
        </w:tc>
        <w:tc>
          <w:tcPr>
            <w:tcW w:w="1080" w:type="dxa"/>
          </w:tcPr>
          <w:p w:rsidR="00560D21" w:rsidRDefault="00560D21" w:rsidP="000C4C35">
            <w:r>
              <w:t>0.076</w:t>
            </w:r>
            <w:r w:rsidR="000C4C35">
              <w:t>7</w:t>
            </w:r>
          </w:p>
        </w:tc>
        <w:tc>
          <w:tcPr>
            <w:tcW w:w="1080" w:type="dxa"/>
          </w:tcPr>
          <w:p w:rsidR="00560D21" w:rsidRDefault="00560D21" w:rsidP="000C4C35">
            <w:r>
              <w:t>0.791</w:t>
            </w:r>
            <w:r w:rsidR="000C4C35">
              <w:t>1</w:t>
            </w:r>
          </w:p>
        </w:tc>
        <w:tc>
          <w:tcPr>
            <w:tcW w:w="1080" w:type="dxa"/>
          </w:tcPr>
          <w:p w:rsidR="00560D21" w:rsidRDefault="00560D21" w:rsidP="000C4C35">
            <w:r>
              <w:t>0.86</w:t>
            </w:r>
            <w:r w:rsidR="000C4C35">
              <w:t>78</w:t>
            </w:r>
          </w:p>
        </w:tc>
        <w:tc>
          <w:tcPr>
            <w:tcW w:w="1086" w:type="dxa"/>
          </w:tcPr>
          <w:p w:rsidR="00560D21" w:rsidRPr="0028094D" w:rsidRDefault="00560D21" w:rsidP="000C4C35">
            <w:r w:rsidRPr="0028094D">
              <w:t>3.</w:t>
            </w:r>
            <w:r w:rsidR="000C4C35">
              <w:t>1499</w:t>
            </w:r>
          </w:p>
        </w:tc>
        <w:tc>
          <w:tcPr>
            <w:tcW w:w="936" w:type="dxa"/>
          </w:tcPr>
          <w:p w:rsidR="00560D21" w:rsidRDefault="00560D21" w:rsidP="000C4C35">
            <w:r>
              <w:t>3.</w:t>
            </w:r>
            <w:r w:rsidR="006F0AC3">
              <w:t>9520</w:t>
            </w:r>
          </w:p>
        </w:tc>
        <w:tc>
          <w:tcPr>
            <w:tcW w:w="767" w:type="dxa"/>
          </w:tcPr>
          <w:p w:rsidR="00560D21" w:rsidRDefault="00560D21" w:rsidP="006F0AC3">
            <w:r>
              <w:t>3.</w:t>
            </w:r>
            <w:r w:rsidR="006F0AC3">
              <w:t>6319</w:t>
            </w:r>
          </w:p>
        </w:tc>
        <w:tc>
          <w:tcPr>
            <w:tcW w:w="1039" w:type="dxa"/>
          </w:tcPr>
          <w:p w:rsidR="00560D21" w:rsidRDefault="00560D21" w:rsidP="008C3F1D">
            <w:r>
              <w:t>-9955</w:t>
            </w:r>
          </w:p>
        </w:tc>
      </w:tr>
      <w:tr w:rsidR="00560D21" w:rsidTr="00CF0E7C">
        <w:tc>
          <w:tcPr>
            <w:tcW w:w="1181" w:type="dxa"/>
          </w:tcPr>
          <w:p w:rsidR="00560D21" w:rsidRDefault="00560D21" w:rsidP="008C3F1D">
            <w:r>
              <w:t>300</w:t>
            </w:r>
          </w:p>
        </w:tc>
        <w:tc>
          <w:tcPr>
            <w:tcW w:w="1080" w:type="dxa"/>
          </w:tcPr>
          <w:p w:rsidR="00560D21" w:rsidRDefault="00560D21" w:rsidP="008C3F1D">
            <w:r>
              <w:t>0.0840</w:t>
            </w:r>
          </w:p>
        </w:tc>
        <w:tc>
          <w:tcPr>
            <w:tcW w:w="1080" w:type="dxa"/>
          </w:tcPr>
          <w:p w:rsidR="00560D21" w:rsidRDefault="00560D21" w:rsidP="008C3F1D">
            <w:r>
              <w:t>0.8190</w:t>
            </w:r>
          </w:p>
        </w:tc>
        <w:tc>
          <w:tcPr>
            <w:tcW w:w="1080" w:type="dxa"/>
          </w:tcPr>
          <w:p w:rsidR="00560D21" w:rsidRDefault="00560D21" w:rsidP="006F0AC3">
            <w:r>
              <w:t>0.90</w:t>
            </w:r>
            <w:r w:rsidR="006F0AC3">
              <w:t>29</w:t>
            </w:r>
          </w:p>
        </w:tc>
        <w:tc>
          <w:tcPr>
            <w:tcW w:w="1086" w:type="dxa"/>
          </w:tcPr>
          <w:p w:rsidR="00560D21" w:rsidRPr="0028094D" w:rsidRDefault="00560D21" w:rsidP="000C4C35">
            <w:r w:rsidRPr="0028094D">
              <w:t>3.2</w:t>
            </w:r>
            <w:r w:rsidR="000C4C35">
              <w:t>482</w:t>
            </w:r>
          </w:p>
        </w:tc>
        <w:tc>
          <w:tcPr>
            <w:tcW w:w="936" w:type="dxa"/>
          </w:tcPr>
          <w:p w:rsidR="00560D21" w:rsidRDefault="006F0AC3" w:rsidP="008C3F1D">
            <w:r>
              <w:t>4.6164</w:t>
            </w:r>
          </w:p>
        </w:tc>
        <w:tc>
          <w:tcPr>
            <w:tcW w:w="767" w:type="dxa"/>
          </w:tcPr>
          <w:p w:rsidR="00560D21" w:rsidRDefault="006F0AC3" w:rsidP="008C3F1D">
            <w:r>
              <w:t>4.1282</w:t>
            </w:r>
          </w:p>
        </w:tc>
        <w:tc>
          <w:tcPr>
            <w:tcW w:w="1039" w:type="dxa"/>
          </w:tcPr>
          <w:p w:rsidR="00560D21" w:rsidRDefault="00560D21" w:rsidP="008C3F1D">
            <w:r>
              <w:t>-9993</w:t>
            </w:r>
          </w:p>
        </w:tc>
      </w:tr>
      <w:tr w:rsidR="00560D21" w:rsidTr="00CF0E7C">
        <w:tc>
          <w:tcPr>
            <w:tcW w:w="1181" w:type="dxa"/>
          </w:tcPr>
          <w:p w:rsidR="00560D21" w:rsidRDefault="00560D21" w:rsidP="008C3F1D">
            <w:r>
              <w:t>400</w:t>
            </w:r>
          </w:p>
        </w:tc>
        <w:tc>
          <w:tcPr>
            <w:tcW w:w="1080" w:type="dxa"/>
          </w:tcPr>
          <w:p w:rsidR="00560D21" w:rsidRDefault="00560D21" w:rsidP="008C3F1D">
            <w:r>
              <w:t>0.0873</w:t>
            </w:r>
          </w:p>
        </w:tc>
        <w:tc>
          <w:tcPr>
            <w:tcW w:w="1080" w:type="dxa"/>
          </w:tcPr>
          <w:p w:rsidR="00560D21" w:rsidRDefault="00560D21" w:rsidP="000C4C35">
            <w:r>
              <w:t>0.831</w:t>
            </w:r>
            <w:r w:rsidR="000C4C35">
              <w:t>6</w:t>
            </w:r>
          </w:p>
        </w:tc>
        <w:tc>
          <w:tcPr>
            <w:tcW w:w="1080" w:type="dxa"/>
          </w:tcPr>
          <w:p w:rsidR="00560D21" w:rsidRDefault="00560D21" w:rsidP="000C4C35">
            <w:r>
              <w:t>0.91</w:t>
            </w:r>
            <w:r w:rsidR="000C4C35">
              <w:t>88</w:t>
            </w:r>
          </w:p>
        </w:tc>
        <w:tc>
          <w:tcPr>
            <w:tcW w:w="1086" w:type="dxa"/>
          </w:tcPr>
          <w:p w:rsidR="00560D21" w:rsidRPr="0028094D" w:rsidRDefault="00560D21" w:rsidP="000C4C35">
            <w:r w:rsidRPr="0028094D">
              <w:t>3.</w:t>
            </w:r>
            <w:r w:rsidR="006F0AC3">
              <w:t>3252</w:t>
            </w:r>
          </w:p>
        </w:tc>
        <w:tc>
          <w:tcPr>
            <w:tcW w:w="936" w:type="dxa"/>
          </w:tcPr>
          <w:p w:rsidR="00560D21" w:rsidRDefault="006F0AC3" w:rsidP="008C3F1D">
            <w:r>
              <w:t>5.0908</w:t>
            </w:r>
          </w:p>
        </w:tc>
        <w:tc>
          <w:tcPr>
            <w:tcW w:w="767" w:type="dxa"/>
          </w:tcPr>
          <w:p w:rsidR="00560D21" w:rsidRDefault="006F0AC3" w:rsidP="008C3F1D">
            <w:r>
              <w:t>4.4588</w:t>
            </w:r>
          </w:p>
        </w:tc>
        <w:tc>
          <w:tcPr>
            <w:tcW w:w="1039" w:type="dxa"/>
          </w:tcPr>
          <w:p w:rsidR="00560D21" w:rsidRDefault="00560D21" w:rsidP="008C3F1D">
            <w:r>
              <w:t>-10012</w:t>
            </w:r>
          </w:p>
        </w:tc>
      </w:tr>
      <w:tr w:rsidR="00560D21" w:rsidTr="00CF0E7C">
        <w:tc>
          <w:tcPr>
            <w:tcW w:w="1181" w:type="dxa"/>
          </w:tcPr>
          <w:p w:rsidR="00560D21" w:rsidRDefault="00560D21" w:rsidP="008C3F1D">
            <w:r>
              <w:t>500</w:t>
            </w:r>
          </w:p>
        </w:tc>
        <w:tc>
          <w:tcPr>
            <w:tcW w:w="1080" w:type="dxa"/>
          </w:tcPr>
          <w:p w:rsidR="00560D21" w:rsidRDefault="00560D21" w:rsidP="006F0AC3">
            <w:r>
              <w:t>0.086</w:t>
            </w:r>
            <w:r w:rsidR="006F0AC3">
              <w:t>9</w:t>
            </w:r>
          </w:p>
        </w:tc>
        <w:tc>
          <w:tcPr>
            <w:tcW w:w="1080" w:type="dxa"/>
          </w:tcPr>
          <w:p w:rsidR="00560D21" w:rsidRDefault="00560D21" w:rsidP="006F0AC3">
            <w:r>
              <w:t>0.848</w:t>
            </w:r>
            <w:r w:rsidR="006F0AC3">
              <w:t>5</w:t>
            </w:r>
          </w:p>
        </w:tc>
        <w:tc>
          <w:tcPr>
            <w:tcW w:w="1080" w:type="dxa"/>
          </w:tcPr>
          <w:p w:rsidR="00560D21" w:rsidRDefault="00560D21" w:rsidP="006F0AC3">
            <w:r>
              <w:t>0.935</w:t>
            </w:r>
            <w:r w:rsidR="006F0AC3">
              <w:t>4</w:t>
            </w:r>
          </w:p>
        </w:tc>
        <w:tc>
          <w:tcPr>
            <w:tcW w:w="1086" w:type="dxa"/>
          </w:tcPr>
          <w:p w:rsidR="00560D21" w:rsidRPr="0028094D" w:rsidRDefault="00560D21" w:rsidP="008C3F1D">
            <w:r w:rsidRPr="0028094D">
              <w:t>3.41</w:t>
            </w:r>
            <w:r w:rsidR="006F0AC3">
              <w:t>29</w:t>
            </w:r>
          </w:p>
        </w:tc>
        <w:tc>
          <w:tcPr>
            <w:tcW w:w="936" w:type="dxa"/>
          </w:tcPr>
          <w:p w:rsidR="00560D21" w:rsidRDefault="006F0AC3" w:rsidP="008C3F1D">
            <w:r>
              <w:t>5.1545</w:t>
            </w:r>
          </w:p>
        </w:tc>
        <w:tc>
          <w:tcPr>
            <w:tcW w:w="767" w:type="dxa"/>
          </w:tcPr>
          <w:p w:rsidR="00560D21" w:rsidRDefault="006F0AC3" w:rsidP="008C3F1D">
            <w:r>
              <w:t>4.3729</w:t>
            </w:r>
          </w:p>
        </w:tc>
        <w:tc>
          <w:tcPr>
            <w:tcW w:w="1039" w:type="dxa"/>
          </w:tcPr>
          <w:p w:rsidR="00560D21" w:rsidRDefault="00560D21" w:rsidP="008C3F1D">
            <w:r>
              <w:t>-10029</w:t>
            </w:r>
          </w:p>
        </w:tc>
      </w:tr>
      <w:tr w:rsidR="00560D21" w:rsidTr="00CF0E7C">
        <w:tc>
          <w:tcPr>
            <w:tcW w:w="1181" w:type="dxa"/>
          </w:tcPr>
          <w:p w:rsidR="00560D21" w:rsidRDefault="00560D21" w:rsidP="008C3F1D">
            <w:r>
              <w:t>600</w:t>
            </w:r>
          </w:p>
        </w:tc>
        <w:tc>
          <w:tcPr>
            <w:tcW w:w="1080" w:type="dxa"/>
          </w:tcPr>
          <w:p w:rsidR="00560D21" w:rsidRDefault="00560D21" w:rsidP="008C3F1D">
            <w:r>
              <w:t>0.0860</w:t>
            </w:r>
          </w:p>
        </w:tc>
        <w:tc>
          <w:tcPr>
            <w:tcW w:w="1080" w:type="dxa"/>
          </w:tcPr>
          <w:p w:rsidR="00560D21" w:rsidRDefault="00560D21" w:rsidP="008C3F1D">
            <w:r>
              <w:t>0.8600</w:t>
            </w:r>
          </w:p>
        </w:tc>
        <w:tc>
          <w:tcPr>
            <w:tcW w:w="1080" w:type="dxa"/>
          </w:tcPr>
          <w:p w:rsidR="00560D21" w:rsidRDefault="00560D21" w:rsidP="008C3F1D">
            <w:r>
              <w:t>0.9456</w:t>
            </w:r>
          </w:p>
        </w:tc>
        <w:tc>
          <w:tcPr>
            <w:tcW w:w="1086" w:type="dxa"/>
          </w:tcPr>
          <w:p w:rsidR="00560D21" w:rsidRPr="0028094D" w:rsidRDefault="006F0AC3" w:rsidP="008C3F1D">
            <w:r>
              <w:t>3.4874</w:t>
            </w:r>
          </w:p>
        </w:tc>
        <w:tc>
          <w:tcPr>
            <w:tcW w:w="936" w:type="dxa"/>
          </w:tcPr>
          <w:p w:rsidR="00560D21" w:rsidRDefault="00560D21" w:rsidP="006F0AC3">
            <w:r>
              <w:t>5.08</w:t>
            </w:r>
            <w:r w:rsidR="006F0AC3">
              <w:t>64</w:t>
            </w:r>
          </w:p>
        </w:tc>
        <w:tc>
          <w:tcPr>
            <w:tcW w:w="767" w:type="dxa"/>
          </w:tcPr>
          <w:p w:rsidR="00560D21" w:rsidRDefault="00560D21" w:rsidP="008C3F1D">
            <w:r>
              <w:t>4.174</w:t>
            </w:r>
            <w:r w:rsidR="006F0AC3">
              <w:t>7</w:t>
            </w:r>
          </w:p>
        </w:tc>
        <w:tc>
          <w:tcPr>
            <w:tcW w:w="1039" w:type="dxa"/>
          </w:tcPr>
          <w:p w:rsidR="00560D21" w:rsidRDefault="00560D21" w:rsidP="008C3F1D">
            <w:r>
              <w:t>-10038</w:t>
            </w:r>
          </w:p>
        </w:tc>
      </w:tr>
      <w:tr w:rsidR="00560D21" w:rsidTr="00CF0E7C">
        <w:tc>
          <w:tcPr>
            <w:tcW w:w="1181" w:type="dxa"/>
          </w:tcPr>
          <w:p w:rsidR="00560D21" w:rsidRDefault="00560D21" w:rsidP="008C3F1D">
            <w:r>
              <w:t>700</w:t>
            </w:r>
          </w:p>
        </w:tc>
        <w:tc>
          <w:tcPr>
            <w:tcW w:w="1080" w:type="dxa"/>
          </w:tcPr>
          <w:p w:rsidR="00560D21" w:rsidRDefault="00560D21" w:rsidP="008C3F1D">
            <w:r>
              <w:t>0.0862</w:t>
            </w:r>
          </w:p>
        </w:tc>
        <w:tc>
          <w:tcPr>
            <w:tcW w:w="1080" w:type="dxa"/>
          </w:tcPr>
          <w:p w:rsidR="00560D21" w:rsidRDefault="00560D21" w:rsidP="008C3F1D">
            <w:r>
              <w:t>0.8659</w:t>
            </w:r>
          </w:p>
        </w:tc>
        <w:tc>
          <w:tcPr>
            <w:tcW w:w="1080" w:type="dxa"/>
          </w:tcPr>
          <w:p w:rsidR="00560D21" w:rsidRDefault="00560D21" w:rsidP="008C3F1D">
            <w:r>
              <w:t>0.9521</w:t>
            </w:r>
          </w:p>
        </w:tc>
        <w:tc>
          <w:tcPr>
            <w:tcW w:w="1086" w:type="dxa"/>
          </w:tcPr>
          <w:p w:rsidR="00560D21" w:rsidRPr="0028094D" w:rsidRDefault="00560D21" w:rsidP="008C3F1D">
            <w:r w:rsidRPr="0028094D">
              <w:t>3.5</w:t>
            </w:r>
            <w:r w:rsidR="006F0AC3">
              <w:t>675</w:t>
            </w:r>
          </w:p>
        </w:tc>
        <w:tc>
          <w:tcPr>
            <w:tcW w:w="936" w:type="dxa"/>
          </w:tcPr>
          <w:p w:rsidR="00560D21" w:rsidRDefault="00560D21" w:rsidP="006F0AC3">
            <w:r>
              <w:t>4.83</w:t>
            </w:r>
            <w:r w:rsidR="006F0AC3">
              <w:t>55</w:t>
            </w:r>
          </w:p>
        </w:tc>
        <w:tc>
          <w:tcPr>
            <w:tcW w:w="767" w:type="dxa"/>
          </w:tcPr>
          <w:p w:rsidR="00560D21" w:rsidRDefault="00560D21" w:rsidP="008C3F1D">
            <w:r>
              <w:t>3.830</w:t>
            </w:r>
            <w:r w:rsidR="006F0AC3">
              <w:t>0</w:t>
            </w:r>
          </w:p>
        </w:tc>
        <w:tc>
          <w:tcPr>
            <w:tcW w:w="1039" w:type="dxa"/>
          </w:tcPr>
          <w:p w:rsidR="00560D21" w:rsidRDefault="00560D21" w:rsidP="008C3F1D">
            <w:r>
              <w:t>-10041</w:t>
            </w:r>
          </w:p>
        </w:tc>
      </w:tr>
      <w:tr w:rsidR="00560D21" w:rsidTr="00CF0E7C">
        <w:tc>
          <w:tcPr>
            <w:tcW w:w="1181" w:type="dxa"/>
          </w:tcPr>
          <w:p w:rsidR="00560D21" w:rsidRDefault="00560D21" w:rsidP="008C3F1D">
            <w:r>
              <w:t>800</w:t>
            </w:r>
          </w:p>
        </w:tc>
        <w:tc>
          <w:tcPr>
            <w:tcW w:w="1080" w:type="dxa"/>
          </w:tcPr>
          <w:p w:rsidR="00560D21" w:rsidRDefault="00560D21" w:rsidP="008C3F1D">
            <w:r>
              <w:t>0.0886</w:t>
            </w:r>
          </w:p>
        </w:tc>
        <w:tc>
          <w:tcPr>
            <w:tcW w:w="1080" w:type="dxa"/>
          </w:tcPr>
          <w:p w:rsidR="00560D21" w:rsidRDefault="00560D21" w:rsidP="008C3F1D">
            <w:r>
              <w:t>0.8651</w:t>
            </w:r>
          </w:p>
        </w:tc>
        <w:tc>
          <w:tcPr>
            <w:tcW w:w="1080" w:type="dxa"/>
          </w:tcPr>
          <w:p w:rsidR="00560D21" w:rsidRDefault="00560D21" w:rsidP="008C3F1D">
            <w:r>
              <w:t>0.9538</w:t>
            </w:r>
          </w:p>
        </w:tc>
        <w:tc>
          <w:tcPr>
            <w:tcW w:w="1086" w:type="dxa"/>
          </w:tcPr>
          <w:p w:rsidR="00560D21" w:rsidRPr="0028094D" w:rsidRDefault="00560D21" w:rsidP="008C3F1D">
            <w:r w:rsidRPr="0028094D">
              <w:t>3.63</w:t>
            </w:r>
            <w:r w:rsidR="006F0AC3">
              <w:t>19</w:t>
            </w:r>
          </w:p>
        </w:tc>
        <w:tc>
          <w:tcPr>
            <w:tcW w:w="936" w:type="dxa"/>
          </w:tcPr>
          <w:p w:rsidR="00560D21" w:rsidRDefault="00560D21" w:rsidP="006F0AC3">
            <w:r>
              <w:t>4.65</w:t>
            </w:r>
            <w:r w:rsidR="006F0AC3">
              <w:t>34</w:t>
            </w:r>
          </w:p>
        </w:tc>
        <w:tc>
          <w:tcPr>
            <w:tcW w:w="767" w:type="dxa"/>
          </w:tcPr>
          <w:p w:rsidR="00560D21" w:rsidRDefault="00560D21" w:rsidP="006F0AC3">
            <w:r>
              <w:t>3.54</w:t>
            </w:r>
            <w:r w:rsidR="006F0AC3">
              <w:t>69</w:t>
            </w:r>
          </w:p>
        </w:tc>
        <w:tc>
          <w:tcPr>
            <w:tcW w:w="1039" w:type="dxa"/>
          </w:tcPr>
          <w:p w:rsidR="00560D21" w:rsidRDefault="00560D21" w:rsidP="008C3F1D">
            <w:r>
              <w:t>-10045</w:t>
            </w:r>
          </w:p>
        </w:tc>
      </w:tr>
      <w:tr w:rsidR="00560D21" w:rsidTr="00CF0E7C">
        <w:tc>
          <w:tcPr>
            <w:tcW w:w="1181" w:type="dxa"/>
          </w:tcPr>
          <w:p w:rsidR="00560D21" w:rsidRDefault="00560D21" w:rsidP="008C3F1D">
            <w:r>
              <w:t>900</w:t>
            </w:r>
          </w:p>
        </w:tc>
        <w:tc>
          <w:tcPr>
            <w:tcW w:w="1080" w:type="dxa"/>
          </w:tcPr>
          <w:p w:rsidR="00560D21" w:rsidRDefault="00560D21" w:rsidP="006F0AC3">
            <w:r>
              <w:t>0.0</w:t>
            </w:r>
            <w:r w:rsidR="006F0AC3">
              <w:t>897</w:t>
            </w:r>
          </w:p>
        </w:tc>
        <w:tc>
          <w:tcPr>
            <w:tcW w:w="1080" w:type="dxa"/>
          </w:tcPr>
          <w:p w:rsidR="00560D21" w:rsidRDefault="00560D21" w:rsidP="008C3F1D">
            <w:r>
              <w:t>0</w:t>
            </w:r>
            <w:r w:rsidR="00096A90">
              <w:t>.8668</w:t>
            </w:r>
          </w:p>
        </w:tc>
        <w:tc>
          <w:tcPr>
            <w:tcW w:w="1080" w:type="dxa"/>
          </w:tcPr>
          <w:p w:rsidR="00560D21" w:rsidRDefault="00560D21" w:rsidP="009818D9">
            <w:r>
              <w:t>0.956</w:t>
            </w:r>
            <w:r w:rsidR="009818D9">
              <w:t>5</w:t>
            </w:r>
          </w:p>
        </w:tc>
        <w:tc>
          <w:tcPr>
            <w:tcW w:w="1086" w:type="dxa"/>
          </w:tcPr>
          <w:p w:rsidR="00560D21" w:rsidRPr="0028094D" w:rsidRDefault="00560D21" w:rsidP="009818D9">
            <w:r w:rsidRPr="0028094D">
              <w:t>3.</w:t>
            </w:r>
            <w:r w:rsidR="009818D9">
              <w:t>6983</w:t>
            </w:r>
          </w:p>
        </w:tc>
        <w:tc>
          <w:tcPr>
            <w:tcW w:w="936" w:type="dxa"/>
          </w:tcPr>
          <w:p w:rsidR="00560D21" w:rsidRDefault="00560D21" w:rsidP="009818D9">
            <w:r>
              <w:t>4.71</w:t>
            </w:r>
            <w:r w:rsidR="009818D9">
              <w:t>92</w:t>
            </w:r>
          </w:p>
        </w:tc>
        <w:tc>
          <w:tcPr>
            <w:tcW w:w="767" w:type="dxa"/>
          </w:tcPr>
          <w:p w:rsidR="00560D21" w:rsidRDefault="00560D21" w:rsidP="009818D9">
            <w:r>
              <w:t>3.55</w:t>
            </w:r>
            <w:r w:rsidR="009818D9">
              <w:t>16</w:t>
            </w:r>
          </w:p>
        </w:tc>
        <w:tc>
          <w:tcPr>
            <w:tcW w:w="1039" w:type="dxa"/>
          </w:tcPr>
          <w:p w:rsidR="00560D21" w:rsidRDefault="00560D21" w:rsidP="008C3F1D">
            <w:r>
              <w:t>-10046</w:t>
            </w:r>
          </w:p>
        </w:tc>
      </w:tr>
      <w:tr w:rsidR="00560D21" w:rsidTr="00CF0E7C">
        <w:tc>
          <w:tcPr>
            <w:tcW w:w="1181" w:type="dxa"/>
          </w:tcPr>
          <w:p w:rsidR="00560D21" w:rsidRDefault="00560D21" w:rsidP="008C3F1D">
            <w:r>
              <w:t>1000</w:t>
            </w:r>
          </w:p>
        </w:tc>
        <w:tc>
          <w:tcPr>
            <w:tcW w:w="1080" w:type="dxa"/>
          </w:tcPr>
          <w:p w:rsidR="00560D21" w:rsidRDefault="00560D21" w:rsidP="009818D9">
            <w:r>
              <w:t>0.091</w:t>
            </w:r>
            <w:r w:rsidR="009818D9">
              <w:t>1</w:t>
            </w:r>
          </w:p>
        </w:tc>
        <w:tc>
          <w:tcPr>
            <w:tcW w:w="1080" w:type="dxa"/>
          </w:tcPr>
          <w:p w:rsidR="00560D21" w:rsidRDefault="00560D21" w:rsidP="009818D9">
            <w:r>
              <w:t>0.868</w:t>
            </w:r>
            <w:r w:rsidR="009818D9">
              <w:t>9</w:t>
            </w:r>
          </w:p>
        </w:tc>
        <w:tc>
          <w:tcPr>
            <w:tcW w:w="1080" w:type="dxa"/>
          </w:tcPr>
          <w:p w:rsidR="00560D21" w:rsidRDefault="00560D21" w:rsidP="009818D9">
            <w:r>
              <w:t>0.9</w:t>
            </w:r>
            <w:r w:rsidR="009818D9">
              <w:t>600</w:t>
            </w:r>
          </w:p>
        </w:tc>
        <w:tc>
          <w:tcPr>
            <w:tcW w:w="1086" w:type="dxa"/>
          </w:tcPr>
          <w:p w:rsidR="00560D21" w:rsidRPr="0028094D" w:rsidRDefault="00560D21" w:rsidP="009818D9">
            <w:r w:rsidRPr="0028094D">
              <w:t>3.</w:t>
            </w:r>
            <w:r w:rsidR="009818D9">
              <w:t>8062</w:t>
            </w:r>
          </w:p>
        </w:tc>
        <w:tc>
          <w:tcPr>
            <w:tcW w:w="936" w:type="dxa"/>
          </w:tcPr>
          <w:p w:rsidR="00560D21" w:rsidRDefault="00560D21" w:rsidP="009818D9">
            <w:r>
              <w:t>4.62</w:t>
            </w:r>
            <w:r w:rsidR="009818D9">
              <w:t>39*</w:t>
            </w:r>
          </w:p>
        </w:tc>
        <w:tc>
          <w:tcPr>
            <w:tcW w:w="767" w:type="dxa"/>
          </w:tcPr>
          <w:p w:rsidR="00560D21" w:rsidRDefault="00560D21" w:rsidP="008C3F1D">
            <w:r>
              <w:t>3.425</w:t>
            </w:r>
            <w:r w:rsidR="009818D9">
              <w:t>4*</w:t>
            </w:r>
          </w:p>
        </w:tc>
        <w:tc>
          <w:tcPr>
            <w:tcW w:w="1039" w:type="dxa"/>
          </w:tcPr>
          <w:p w:rsidR="00560D21" w:rsidRDefault="00560D21" w:rsidP="008C3F1D">
            <w:r>
              <w:t>-10048</w:t>
            </w:r>
          </w:p>
        </w:tc>
      </w:tr>
      <w:tr w:rsidR="00560D21" w:rsidTr="00CF0E7C">
        <w:tc>
          <w:tcPr>
            <w:tcW w:w="1181" w:type="dxa"/>
          </w:tcPr>
          <w:p w:rsidR="00560D21" w:rsidRDefault="00560D21" w:rsidP="008C3F1D">
            <w:r>
              <w:t>1100</w:t>
            </w:r>
          </w:p>
        </w:tc>
        <w:tc>
          <w:tcPr>
            <w:tcW w:w="1080" w:type="dxa"/>
          </w:tcPr>
          <w:p w:rsidR="00560D21" w:rsidRDefault="009818D9" w:rsidP="008C3F1D">
            <w:r>
              <w:t>0.0901</w:t>
            </w:r>
          </w:p>
        </w:tc>
        <w:tc>
          <w:tcPr>
            <w:tcW w:w="1080" w:type="dxa"/>
          </w:tcPr>
          <w:p w:rsidR="00560D21" w:rsidRDefault="009818D9" w:rsidP="008C3F1D">
            <w:r>
              <w:t>0.8748</w:t>
            </w:r>
          </w:p>
        </w:tc>
        <w:tc>
          <w:tcPr>
            <w:tcW w:w="1080" w:type="dxa"/>
          </w:tcPr>
          <w:p w:rsidR="00560D21" w:rsidRDefault="009818D9" w:rsidP="008C3F1D">
            <w:r>
              <w:t>0.9649</w:t>
            </w:r>
          </w:p>
        </w:tc>
        <w:tc>
          <w:tcPr>
            <w:tcW w:w="1086" w:type="dxa"/>
          </w:tcPr>
          <w:p w:rsidR="00560D21" w:rsidRPr="0028094D" w:rsidRDefault="009818D9" w:rsidP="008C3F1D">
            <w:r>
              <w:t>3.9228</w:t>
            </w:r>
          </w:p>
        </w:tc>
        <w:tc>
          <w:tcPr>
            <w:tcW w:w="936" w:type="dxa"/>
          </w:tcPr>
          <w:p w:rsidR="00560D21" w:rsidRDefault="009818D9" w:rsidP="008C3F1D">
            <w:r>
              <w:t>4.8610</w:t>
            </w:r>
          </w:p>
        </w:tc>
        <w:tc>
          <w:tcPr>
            <w:tcW w:w="767" w:type="dxa"/>
          </w:tcPr>
          <w:p w:rsidR="00560D21" w:rsidRDefault="009818D9" w:rsidP="008C3F1D">
            <w:r>
              <w:t>3.5885</w:t>
            </w:r>
          </w:p>
        </w:tc>
        <w:tc>
          <w:tcPr>
            <w:tcW w:w="1039" w:type="dxa"/>
          </w:tcPr>
          <w:p w:rsidR="00560D21" w:rsidRDefault="009818D9" w:rsidP="008C3F1D">
            <w:r>
              <w:t>-10055</w:t>
            </w:r>
          </w:p>
        </w:tc>
      </w:tr>
      <w:tr w:rsidR="00560D21" w:rsidTr="00CF0E7C">
        <w:tc>
          <w:tcPr>
            <w:tcW w:w="1181" w:type="dxa"/>
          </w:tcPr>
          <w:p w:rsidR="00560D21" w:rsidRDefault="00560D21" w:rsidP="008C3F1D">
            <w:r>
              <w:t>1200</w:t>
            </w:r>
          </w:p>
        </w:tc>
        <w:tc>
          <w:tcPr>
            <w:tcW w:w="1080" w:type="dxa"/>
          </w:tcPr>
          <w:p w:rsidR="00560D21" w:rsidRDefault="00560D21" w:rsidP="008C3F1D">
            <w:r>
              <w:t>0.0894</w:t>
            </w:r>
          </w:p>
        </w:tc>
        <w:tc>
          <w:tcPr>
            <w:tcW w:w="1080" w:type="dxa"/>
          </w:tcPr>
          <w:p w:rsidR="00560D21" w:rsidRDefault="009818D9" w:rsidP="008C3F1D">
            <w:r>
              <w:t>0.8794</w:t>
            </w:r>
          </w:p>
        </w:tc>
        <w:tc>
          <w:tcPr>
            <w:tcW w:w="1080" w:type="dxa"/>
          </w:tcPr>
          <w:p w:rsidR="00560D21" w:rsidRDefault="009818D9" w:rsidP="008C3F1D">
            <w:r>
              <w:t>0.9689</w:t>
            </w:r>
          </w:p>
        </w:tc>
        <w:tc>
          <w:tcPr>
            <w:tcW w:w="1086" w:type="dxa"/>
          </w:tcPr>
          <w:p w:rsidR="00560D21" w:rsidRPr="0028094D" w:rsidRDefault="009818D9" w:rsidP="008C3F1D">
            <w:r>
              <w:t>4.0595</w:t>
            </w:r>
          </w:p>
        </w:tc>
        <w:tc>
          <w:tcPr>
            <w:tcW w:w="936" w:type="dxa"/>
          </w:tcPr>
          <w:p w:rsidR="00560D21" w:rsidRDefault="009818D9" w:rsidP="008C3F1D">
            <w:r>
              <w:t>4.9574</w:t>
            </w:r>
          </w:p>
        </w:tc>
        <w:tc>
          <w:tcPr>
            <w:tcW w:w="767" w:type="dxa"/>
          </w:tcPr>
          <w:p w:rsidR="00560D21" w:rsidRDefault="009818D9" w:rsidP="008C3F1D">
            <w:r>
              <w:t>3.6750</w:t>
            </w:r>
          </w:p>
        </w:tc>
        <w:tc>
          <w:tcPr>
            <w:tcW w:w="1039" w:type="dxa"/>
          </w:tcPr>
          <w:p w:rsidR="00560D21" w:rsidRDefault="009818D9" w:rsidP="008C3F1D">
            <w:r>
              <w:t>-10059</w:t>
            </w:r>
          </w:p>
        </w:tc>
      </w:tr>
      <w:tr w:rsidR="00560D21" w:rsidTr="00CF0E7C">
        <w:tc>
          <w:tcPr>
            <w:tcW w:w="1181" w:type="dxa"/>
          </w:tcPr>
          <w:p w:rsidR="00560D21" w:rsidRDefault="00560D21" w:rsidP="008C3F1D">
            <w:r>
              <w:t>T</w:t>
            </w:r>
          </w:p>
        </w:tc>
        <w:tc>
          <w:tcPr>
            <w:tcW w:w="1080" w:type="dxa"/>
          </w:tcPr>
          <w:p w:rsidR="00560D21" w:rsidRDefault="00560D21" w:rsidP="008C3F1D">
            <w:r>
              <w:t>0.0948</w:t>
            </w:r>
          </w:p>
        </w:tc>
        <w:tc>
          <w:tcPr>
            <w:tcW w:w="1080" w:type="dxa"/>
          </w:tcPr>
          <w:p w:rsidR="00560D21" w:rsidRDefault="00560D21" w:rsidP="009818D9">
            <w:r>
              <w:t>0.88</w:t>
            </w:r>
            <w:r w:rsidR="009818D9">
              <w:t>49</w:t>
            </w:r>
          </w:p>
        </w:tc>
        <w:tc>
          <w:tcPr>
            <w:tcW w:w="1080" w:type="dxa"/>
          </w:tcPr>
          <w:p w:rsidR="00560D21" w:rsidRDefault="00560D21" w:rsidP="008C3F1D">
            <w:r>
              <w:t>0.9798</w:t>
            </w:r>
          </w:p>
        </w:tc>
        <w:tc>
          <w:tcPr>
            <w:tcW w:w="1086" w:type="dxa"/>
          </w:tcPr>
          <w:p w:rsidR="00560D21" w:rsidRPr="0028094D" w:rsidRDefault="00560D21" w:rsidP="008C3F1D">
            <w:r w:rsidRPr="0028094D">
              <w:t>5.4</w:t>
            </w:r>
            <w:r w:rsidR="009818D9">
              <w:t>394</w:t>
            </w:r>
          </w:p>
        </w:tc>
        <w:tc>
          <w:tcPr>
            <w:tcW w:w="936" w:type="dxa"/>
          </w:tcPr>
          <w:p w:rsidR="00560D21" w:rsidRDefault="00560D21" w:rsidP="009818D9">
            <w:r>
              <w:t>6.</w:t>
            </w:r>
            <w:r w:rsidR="009818D9">
              <w:t>6285</w:t>
            </w:r>
          </w:p>
        </w:tc>
        <w:tc>
          <w:tcPr>
            <w:tcW w:w="767" w:type="dxa"/>
          </w:tcPr>
          <w:p w:rsidR="00560D21" w:rsidRDefault="00560D21" w:rsidP="008C3F1D">
            <w:r>
              <w:t>-</w:t>
            </w:r>
          </w:p>
        </w:tc>
        <w:tc>
          <w:tcPr>
            <w:tcW w:w="1039" w:type="dxa"/>
          </w:tcPr>
          <w:p w:rsidR="00560D21" w:rsidRDefault="00560D21" w:rsidP="008C3F1D">
            <w:r>
              <w:t>-10048</w:t>
            </w:r>
          </w:p>
        </w:tc>
      </w:tr>
      <w:tr w:rsidR="00560D21" w:rsidTr="00CF0E7C">
        <w:tc>
          <w:tcPr>
            <w:tcW w:w="1181" w:type="dxa"/>
          </w:tcPr>
          <w:p w:rsidR="00560D21" w:rsidRDefault="00560D21" w:rsidP="008C3F1D">
            <w:r>
              <w:t>No target</w:t>
            </w:r>
          </w:p>
        </w:tc>
        <w:tc>
          <w:tcPr>
            <w:tcW w:w="1080" w:type="dxa"/>
          </w:tcPr>
          <w:p w:rsidR="00560D21" w:rsidRDefault="00612A7F" w:rsidP="008C3F1D">
            <w:r>
              <w:t>0.0920</w:t>
            </w:r>
          </w:p>
        </w:tc>
        <w:tc>
          <w:tcPr>
            <w:tcW w:w="1080" w:type="dxa"/>
          </w:tcPr>
          <w:p w:rsidR="00560D21" w:rsidRDefault="00560D21" w:rsidP="00612A7F">
            <w:r>
              <w:t>0.885</w:t>
            </w:r>
            <w:r w:rsidR="00612A7F">
              <w:t>5</w:t>
            </w:r>
          </w:p>
        </w:tc>
        <w:tc>
          <w:tcPr>
            <w:tcW w:w="1080" w:type="dxa"/>
          </w:tcPr>
          <w:p w:rsidR="00560D21" w:rsidRDefault="00560D21" w:rsidP="008C3F1D">
            <w:r>
              <w:t>0.9775</w:t>
            </w:r>
          </w:p>
        </w:tc>
        <w:tc>
          <w:tcPr>
            <w:tcW w:w="1086" w:type="dxa"/>
          </w:tcPr>
          <w:p w:rsidR="00560D21" w:rsidRDefault="00560D21" w:rsidP="00612A7F">
            <w:r w:rsidRPr="0028094D">
              <w:t>4.8</w:t>
            </w:r>
            <w:r w:rsidR="00612A7F">
              <w:t>453</w:t>
            </w:r>
          </w:p>
        </w:tc>
        <w:tc>
          <w:tcPr>
            <w:tcW w:w="936" w:type="dxa"/>
          </w:tcPr>
          <w:p w:rsidR="00560D21" w:rsidRDefault="00560D21" w:rsidP="00612A7F">
            <w:r>
              <w:t>7.2</w:t>
            </w:r>
            <w:r w:rsidR="00612A7F">
              <w:t>225</w:t>
            </w:r>
          </w:p>
        </w:tc>
        <w:tc>
          <w:tcPr>
            <w:tcW w:w="767" w:type="dxa"/>
          </w:tcPr>
          <w:p w:rsidR="00560D21" w:rsidRDefault="00560D21" w:rsidP="008C3F1D">
            <w:r>
              <w:t>-</w:t>
            </w:r>
          </w:p>
        </w:tc>
        <w:tc>
          <w:tcPr>
            <w:tcW w:w="1039" w:type="dxa"/>
          </w:tcPr>
          <w:p w:rsidR="00560D21" w:rsidRDefault="00560D21" w:rsidP="008C3F1D">
            <w:r>
              <w:t>-10048</w:t>
            </w:r>
          </w:p>
        </w:tc>
      </w:tr>
    </w:tbl>
    <w:p w:rsidR="003E6397" w:rsidRDefault="00941690">
      <w:r>
        <w:rPr>
          <w:noProof/>
          <w:lang w:eastAsia="en-AU"/>
        </w:rPr>
        <w:lastRenderedPageBreak/>
        <w:drawing>
          <wp:inline distT="0" distB="0" distL="0" distR="0" wp14:anchorId="38A47218" wp14:editId="4AD6770E">
            <wp:extent cx="2806668" cy="1990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4779" cy="20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CA">
        <w:rPr>
          <w:noProof/>
          <w:lang w:eastAsia="en-AU"/>
        </w:rPr>
        <w:drawing>
          <wp:inline distT="0" distB="0" distL="0" distR="0" wp14:anchorId="5C5E9057" wp14:editId="229C88D0">
            <wp:extent cx="2787943" cy="1990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31" cy="200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CA">
        <w:rPr>
          <w:noProof/>
          <w:lang w:eastAsia="en-AU"/>
        </w:rPr>
        <w:drawing>
          <wp:inline distT="0" distB="0" distL="0" distR="0" wp14:anchorId="79446B8C" wp14:editId="19DAB25A">
            <wp:extent cx="2819400" cy="20281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5582" cy="203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CA">
        <w:rPr>
          <w:noProof/>
          <w:lang w:eastAsia="en-AU"/>
        </w:rPr>
        <w:drawing>
          <wp:inline distT="0" distB="0" distL="0" distR="0" wp14:anchorId="13C9C0BF" wp14:editId="1E92487B">
            <wp:extent cx="2820084" cy="2019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0453" cy="202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CA">
        <w:rPr>
          <w:noProof/>
          <w:lang w:eastAsia="en-AU"/>
        </w:rPr>
        <w:drawing>
          <wp:inline distT="0" distB="0" distL="0" distR="0" wp14:anchorId="1D9CBD85" wp14:editId="49A23484">
            <wp:extent cx="2778808" cy="20193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9283" cy="202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CA">
        <w:rPr>
          <w:noProof/>
          <w:lang w:eastAsia="en-AU"/>
        </w:rPr>
        <w:drawing>
          <wp:inline distT="0" distB="0" distL="0" distR="0" wp14:anchorId="7E02CF0D" wp14:editId="35F5F460">
            <wp:extent cx="2786581" cy="2000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3355" cy="200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CA" w:rsidRDefault="003E6397">
      <w:r>
        <w:t>WBC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993"/>
        <w:gridCol w:w="939"/>
        <w:gridCol w:w="1134"/>
        <w:gridCol w:w="1134"/>
      </w:tblGrid>
      <w:tr w:rsidR="00C30504" w:rsidTr="00612A7F">
        <w:tc>
          <w:tcPr>
            <w:tcW w:w="1129" w:type="dxa"/>
          </w:tcPr>
          <w:p w:rsidR="00C30504" w:rsidRDefault="00C30504" w:rsidP="00C06DF2">
            <w:r>
              <w:t>Window</w:t>
            </w:r>
          </w:p>
        </w:tc>
        <w:tc>
          <w:tcPr>
            <w:tcW w:w="1134" w:type="dxa"/>
          </w:tcPr>
          <w:p w:rsidR="00C30504" w:rsidRDefault="00C30504" w:rsidP="00C06DF2">
            <w:r>
              <w:t>a</w:t>
            </w:r>
          </w:p>
        </w:tc>
        <w:tc>
          <w:tcPr>
            <w:tcW w:w="851" w:type="dxa"/>
          </w:tcPr>
          <w:p w:rsidR="00C30504" w:rsidRDefault="00C30504" w:rsidP="00C06DF2">
            <w:r>
              <w:t>b</w:t>
            </w:r>
          </w:p>
        </w:tc>
        <w:tc>
          <w:tcPr>
            <w:tcW w:w="850" w:type="dxa"/>
          </w:tcPr>
          <w:p w:rsidR="00C30504" w:rsidRDefault="00C30504" w:rsidP="00C06DF2">
            <w:proofErr w:type="spellStart"/>
            <w:r>
              <w:t>a+b</w:t>
            </w:r>
            <w:proofErr w:type="spellEnd"/>
          </w:p>
        </w:tc>
        <w:tc>
          <w:tcPr>
            <w:tcW w:w="993" w:type="dxa"/>
          </w:tcPr>
          <w:p w:rsidR="00C30504" w:rsidRDefault="00C30504" w:rsidP="00C06DF2">
            <w:r>
              <w:t>Kurtosis</w:t>
            </w:r>
          </w:p>
        </w:tc>
        <w:tc>
          <w:tcPr>
            <w:tcW w:w="850" w:type="dxa"/>
          </w:tcPr>
          <w:p w:rsidR="00C30504" w:rsidRDefault="00C30504" w:rsidP="00C06DF2">
            <w:r>
              <w:t>RMSE</w:t>
            </w:r>
          </w:p>
        </w:tc>
        <w:tc>
          <w:tcPr>
            <w:tcW w:w="1134" w:type="dxa"/>
          </w:tcPr>
          <w:p w:rsidR="00C30504" w:rsidRDefault="00560D21" w:rsidP="00CF0E7C">
            <w:proofErr w:type="spellStart"/>
            <w:r>
              <w:t>Stdev</w:t>
            </w:r>
            <w:proofErr w:type="spellEnd"/>
            <w:r w:rsidR="00C30504">
              <w:t>(LK)</w:t>
            </w:r>
          </w:p>
        </w:tc>
        <w:tc>
          <w:tcPr>
            <w:tcW w:w="1134" w:type="dxa"/>
          </w:tcPr>
          <w:p w:rsidR="00C30504" w:rsidRDefault="00C30504" w:rsidP="00C06DF2">
            <w:r>
              <w:t>LL</w:t>
            </w:r>
          </w:p>
        </w:tc>
      </w:tr>
      <w:tr w:rsidR="00C30504" w:rsidTr="00612A7F">
        <w:tc>
          <w:tcPr>
            <w:tcW w:w="1129" w:type="dxa"/>
          </w:tcPr>
          <w:p w:rsidR="00C30504" w:rsidRDefault="00C30504" w:rsidP="008C3F1D">
            <w:r>
              <w:t>100</w:t>
            </w:r>
          </w:p>
        </w:tc>
        <w:tc>
          <w:tcPr>
            <w:tcW w:w="1134" w:type="dxa"/>
          </w:tcPr>
          <w:p w:rsidR="00C30504" w:rsidRDefault="00A12CC6" w:rsidP="008C3F1D">
            <w:r>
              <w:t>0.0623</w:t>
            </w:r>
          </w:p>
        </w:tc>
        <w:tc>
          <w:tcPr>
            <w:tcW w:w="851" w:type="dxa"/>
          </w:tcPr>
          <w:p w:rsidR="00C30504" w:rsidRDefault="00C30504" w:rsidP="00A12CC6">
            <w:r>
              <w:t>0.740</w:t>
            </w:r>
            <w:r w:rsidR="00A12CC6">
              <w:t>6</w:t>
            </w:r>
          </w:p>
        </w:tc>
        <w:tc>
          <w:tcPr>
            <w:tcW w:w="850" w:type="dxa"/>
          </w:tcPr>
          <w:p w:rsidR="00C30504" w:rsidRDefault="00C30504" w:rsidP="00A12CC6">
            <w:r>
              <w:t>0.802</w:t>
            </w:r>
            <w:r w:rsidR="00A12CC6">
              <w:t>9</w:t>
            </w:r>
          </w:p>
        </w:tc>
        <w:tc>
          <w:tcPr>
            <w:tcW w:w="993" w:type="dxa"/>
          </w:tcPr>
          <w:p w:rsidR="00C30504" w:rsidRPr="00CC7035" w:rsidRDefault="00C30504" w:rsidP="00A12CC6">
            <w:r>
              <w:t>3.0</w:t>
            </w:r>
            <w:r w:rsidR="00A12CC6">
              <w:t>669</w:t>
            </w:r>
          </w:p>
        </w:tc>
        <w:tc>
          <w:tcPr>
            <w:tcW w:w="850" w:type="dxa"/>
          </w:tcPr>
          <w:p w:rsidR="00C30504" w:rsidRDefault="00C30504" w:rsidP="00A12CC6">
            <w:r>
              <w:t>1.0</w:t>
            </w:r>
            <w:r w:rsidR="00A12CC6">
              <w:t>501</w:t>
            </w:r>
          </w:p>
        </w:tc>
        <w:tc>
          <w:tcPr>
            <w:tcW w:w="1134" w:type="dxa"/>
          </w:tcPr>
          <w:p w:rsidR="00C30504" w:rsidRDefault="00C30504" w:rsidP="00A12CC6">
            <w:r>
              <w:t>1.00</w:t>
            </w:r>
            <w:r w:rsidR="00A12CC6">
              <w:t>19</w:t>
            </w:r>
          </w:p>
        </w:tc>
        <w:tc>
          <w:tcPr>
            <w:tcW w:w="1134" w:type="dxa"/>
          </w:tcPr>
          <w:p w:rsidR="00C30504" w:rsidRDefault="00C30504" w:rsidP="008C3F1D">
            <w:r>
              <w:t>-10239</w:t>
            </w:r>
          </w:p>
        </w:tc>
      </w:tr>
      <w:tr w:rsidR="00C30504" w:rsidTr="00612A7F">
        <w:tc>
          <w:tcPr>
            <w:tcW w:w="1129" w:type="dxa"/>
          </w:tcPr>
          <w:p w:rsidR="00C30504" w:rsidRDefault="00C30504" w:rsidP="008C3F1D">
            <w:r>
              <w:t>200</w:t>
            </w:r>
          </w:p>
        </w:tc>
        <w:tc>
          <w:tcPr>
            <w:tcW w:w="1134" w:type="dxa"/>
          </w:tcPr>
          <w:p w:rsidR="00C30504" w:rsidRDefault="00C30504" w:rsidP="008C3F1D">
            <w:r>
              <w:t>0.0771</w:t>
            </w:r>
          </w:p>
        </w:tc>
        <w:tc>
          <w:tcPr>
            <w:tcW w:w="851" w:type="dxa"/>
          </w:tcPr>
          <w:p w:rsidR="00C30504" w:rsidRDefault="00C30504" w:rsidP="008C3F1D">
            <w:r>
              <w:t>0.8245</w:t>
            </w:r>
          </w:p>
        </w:tc>
        <w:tc>
          <w:tcPr>
            <w:tcW w:w="850" w:type="dxa"/>
          </w:tcPr>
          <w:p w:rsidR="00C30504" w:rsidRDefault="00C30504" w:rsidP="008C3F1D">
            <w:r>
              <w:t>0.9016</w:t>
            </w:r>
          </w:p>
        </w:tc>
        <w:tc>
          <w:tcPr>
            <w:tcW w:w="993" w:type="dxa"/>
          </w:tcPr>
          <w:p w:rsidR="00C30504" w:rsidRPr="00CC7035" w:rsidRDefault="00C30504" w:rsidP="008C3F1D">
            <w:r w:rsidRPr="00CC7035">
              <w:t>3.20</w:t>
            </w:r>
            <w:r w:rsidR="00A12CC6">
              <w:t>34</w:t>
            </w:r>
          </w:p>
        </w:tc>
        <w:tc>
          <w:tcPr>
            <w:tcW w:w="850" w:type="dxa"/>
          </w:tcPr>
          <w:p w:rsidR="00C30504" w:rsidRDefault="00C30504" w:rsidP="00A12CC6">
            <w:r>
              <w:t>1.08</w:t>
            </w:r>
            <w:r w:rsidR="00A12CC6">
              <w:t>70</w:t>
            </w:r>
          </w:p>
        </w:tc>
        <w:tc>
          <w:tcPr>
            <w:tcW w:w="1134" w:type="dxa"/>
          </w:tcPr>
          <w:p w:rsidR="00C30504" w:rsidRDefault="00C30504" w:rsidP="008C3F1D">
            <w:r>
              <w:t>0</w:t>
            </w:r>
            <w:r w:rsidR="00A12CC6">
              <w:t>.9949</w:t>
            </w:r>
          </w:p>
        </w:tc>
        <w:tc>
          <w:tcPr>
            <w:tcW w:w="1134" w:type="dxa"/>
          </w:tcPr>
          <w:p w:rsidR="00C30504" w:rsidRDefault="00C30504" w:rsidP="008C3F1D">
            <w:r>
              <w:t>-10292</w:t>
            </w:r>
          </w:p>
        </w:tc>
      </w:tr>
      <w:tr w:rsidR="00C30504" w:rsidTr="00612A7F">
        <w:tc>
          <w:tcPr>
            <w:tcW w:w="1129" w:type="dxa"/>
          </w:tcPr>
          <w:p w:rsidR="00C30504" w:rsidRDefault="00C30504" w:rsidP="008C3F1D">
            <w:r>
              <w:t>300</w:t>
            </w:r>
          </w:p>
        </w:tc>
        <w:tc>
          <w:tcPr>
            <w:tcW w:w="1134" w:type="dxa"/>
          </w:tcPr>
          <w:p w:rsidR="00C30504" w:rsidRDefault="00C30504" w:rsidP="008C3F1D">
            <w:r>
              <w:t>0.0775</w:t>
            </w:r>
          </w:p>
        </w:tc>
        <w:tc>
          <w:tcPr>
            <w:tcW w:w="851" w:type="dxa"/>
          </w:tcPr>
          <w:p w:rsidR="00C30504" w:rsidRDefault="00A12CC6" w:rsidP="008C3F1D">
            <w:r>
              <w:t>0.8590</w:t>
            </w:r>
          </w:p>
        </w:tc>
        <w:tc>
          <w:tcPr>
            <w:tcW w:w="850" w:type="dxa"/>
          </w:tcPr>
          <w:p w:rsidR="00C30504" w:rsidRDefault="00C30504" w:rsidP="008C3F1D">
            <w:r>
              <w:t>0.9364</w:t>
            </w:r>
          </w:p>
        </w:tc>
        <w:tc>
          <w:tcPr>
            <w:tcW w:w="993" w:type="dxa"/>
          </w:tcPr>
          <w:p w:rsidR="00C30504" w:rsidRPr="00CC7035" w:rsidRDefault="00C30504" w:rsidP="008C3F1D">
            <w:r w:rsidRPr="00CC7035">
              <w:t>3.32</w:t>
            </w:r>
            <w:r w:rsidR="00A12CC6">
              <w:t>41</w:t>
            </w:r>
          </w:p>
        </w:tc>
        <w:tc>
          <w:tcPr>
            <w:tcW w:w="850" w:type="dxa"/>
          </w:tcPr>
          <w:p w:rsidR="00C30504" w:rsidRDefault="00A12CC6" w:rsidP="008C3F1D">
            <w:r>
              <w:t>1.0579</w:t>
            </w:r>
          </w:p>
        </w:tc>
        <w:tc>
          <w:tcPr>
            <w:tcW w:w="1134" w:type="dxa"/>
          </w:tcPr>
          <w:p w:rsidR="00C30504" w:rsidRDefault="00C30504" w:rsidP="008C3F1D">
            <w:r>
              <w:t>0.944</w:t>
            </w:r>
            <w:r w:rsidR="00A12CC6">
              <w:t>2</w:t>
            </w:r>
          </w:p>
        </w:tc>
        <w:tc>
          <w:tcPr>
            <w:tcW w:w="1134" w:type="dxa"/>
          </w:tcPr>
          <w:p w:rsidR="00C30504" w:rsidRDefault="00C30504" w:rsidP="008C3F1D">
            <w:r>
              <w:t>-10315</w:t>
            </w:r>
          </w:p>
        </w:tc>
      </w:tr>
      <w:tr w:rsidR="00C30504" w:rsidTr="00612A7F">
        <w:tc>
          <w:tcPr>
            <w:tcW w:w="1129" w:type="dxa"/>
          </w:tcPr>
          <w:p w:rsidR="00C30504" w:rsidRDefault="00C30504" w:rsidP="008C3F1D">
            <w:r>
              <w:t>400</w:t>
            </w:r>
          </w:p>
        </w:tc>
        <w:tc>
          <w:tcPr>
            <w:tcW w:w="1134" w:type="dxa"/>
          </w:tcPr>
          <w:p w:rsidR="00C30504" w:rsidRDefault="00C30504" w:rsidP="008C3F1D">
            <w:r>
              <w:t>0.0730</w:t>
            </w:r>
          </w:p>
        </w:tc>
        <w:tc>
          <w:tcPr>
            <w:tcW w:w="851" w:type="dxa"/>
          </w:tcPr>
          <w:p w:rsidR="00C30504" w:rsidRDefault="00C30504" w:rsidP="008C3F1D">
            <w:r>
              <w:t>0.8850</w:t>
            </w:r>
          </w:p>
        </w:tc>
        <w:tc>
          <w:tcPr>
            <w:tcW w:w="850" w:type="dxa"/>
          </w:tcPr>
          <w:p w:rsidR="00C30504" w:rsidRDefault="00C30504" w:rsidP="008C3F1D">
            <w:r>
              <w:t>0.9576</w:t>
            </w:r>
          </w:p>
        </w:tc>
        <w:tc>
          <w:tcPr>
            <w:tcW w:w="993" w:type="dxa"/>
          </w:tcPr>
          <w:p w:rsidR="00C30504" w:rsidRPr="00CC7035" w:rsidRDefault="00C30504" w:rsidP="008C3F1D">
            <w:r w:rsidRPr="00CC7035">
              <w:t>3.4</w:t>
            </w:r>
            <w:r w:rsidR="00A12CC6">
              <w:t>420</w:t>
            </w:r>
          </w:p>
        </w:tc>
        <w:tc>
          <w:tcPr>
            <w:tcW w:w="850" w:type="dxa"/>
          </w:tcPr>
          <w:p w:rsidR="00C30504" w:rsidRDefault="00A12CC6" w:rsidP="008C3F1D">
            <w:r>
              <w:t>1.0786</w:t>
            </w:r>
          </w:p>
        </w:tc>
        <w:tc>
          <w:tcPr>
            <w:tcW w:w="1134" w:type="dxa"/>
          </w:tcPr>
          <w:p w:rsidR="00C30504" w:rsidRDefault="00C30504" w:rsidP="008C3F1D">
            <w:r>
              <w:t>0.948</w:t>
            </w:r>
            <w:r w:rsidR="00A12CC6">
              <w:t>3</w:t>
            </w:r>
          </w:p>
        </w:tc>
        <w:tc>
          <w:tcPr>
            <w:tcW w:w="1134" w:type="dxa"/>
          </w:tcPr>
          <w:p w:rsidR="00C30504" w:rsidRDefault="00C30504" w:rsidP="008C3F1D">
            <w:r>
              <w:t>-10330</w:t>
            </w:r>
          </w:p>
        </w:tc>
      </w:tr>
      <w:tr w:rsidR="00C30504" w:rsidTr="00612A7F">
        <w:tc>
          <w:tcPr>
            <w:tcW w:w="1129" w:type="dxa"/>
          </w:tcPr>
          <w:p w:rsidR="00C30504" w:rsidRDefault="00C30504" w:rsidP="008C3F1D">
            <w:r>
              <w:t>500</w:t>
            </w:r>
          </w:p>
        </w:tc>
        <w:tc>
          <w:tcPr>
            <w:tcW w:w="1134" w:type="dxa"/>
          </w:tcPr>
          <w:p w:rsidR="00C30504" w:rsidRDefault="00A12CC6" w:rsidP="008C3F1D">
            <w:r>
              <w:t>0.0695</w:t>
            </w:r>
          </w:p>
        </w:tc>
        <w:tc>
          <w:tcPr>
            <w:tcW w:w="851" w:type="dxa"/>
          </w:tcPr>
          <w:p w:rsidR="00C30504" w:rsidRDefault="00C30504" w:rsidP="008C3F1D">
            <w:r>
              <w:t>0.8999</w:t>
            </w:r>
          </w:p>
        </w:tc>
        <w:tc>
          <w:tcPr>
            <w:tcW w:w="850" w:type="dxa"/>
          </w:tcPr>
          <w:p w:rsidR="00C30504" w:rsidRDefault="00C30504" w:rsidP="00A12CC6">
            <w:r>
              <w:t>0.969</w:t>
            </w:r>
            <w:r w:rsidR="00A12CC6">
              <w:t>5</w:t>
            </w:r>
          </w:p>
        </w:tc>
        <w:tc>
          <w:tcPr>
            <w:tcW w:w="993" w:type="dxa"/>
          </w:tcPr>
          <w:p w:rsidR="00C30504" w:rsidRPr="00CC7035" w:rsidRDefault="00C30504" w:rsidP="00A12CC6">
            <w:r w:rsidRPr="00CC7035">
              <w:t>3.5</w:t>
            </w:r>
            <w:r w:rsidR="00A12CC6">
              <w:t>753</w:t>
            </w:r>
          </w:p>
        </w:tc>
        <w:tc>
          <w:tcPr>
            <w:tcW w:w="850" w:type="dxa"/>
          </w:tcPr>
          <w:p w:rsidR="00C30504" w:rsidRDefault="00C30504" w:rsidP="00A12CC6">
            <w:r>
              <w:t>0.98</w:t>
            </w:r>
            <w:r w:rsidR="00A12CC6">
              <w:t>40</w:t>
            </w:r>
          </w:p>
        </w:tc>
        <w:tc>
          <w:tcPr>
            <w:tcW w:w="1134" w:type="dxa"/>
          </w:tcPr>
          <w:p w:rsidR="00C30504" w:rsidRDefault="00C30504" w:rsidP="00A12CC6">
            <w:r>
              <w:t>0.84</w:t>
            </w:r>
            <w:r w:rsidR="00A12CC6">
              <w:t>19</w:t>
            </w:r>
          </w:p>
        </w:tc>
        <w:tc>
          <w:tcPr>
            <w:tcW w:w="1134" w:type="dxa"/>
          </w:tcPr>
          <w:p w:rsidR="00C30504" w:rsidRDefault="00C30504" w:rsidP="008C3F1D">
            <w:r>
              <w:t>-10337</w:t>
            </w:r>
          </w:p>
        </w:tc>
      </w:tr>
      <w:tr w:rsidR="00C30504" w:rsidTr="00612A7F">
        <w:tc>
          <w:tcPr>
            <w:tcW w:w="1129" w:type="dxa"/>
          </w:tcPr>
          <w:p w:rsidR="00C30504" w:rsidRDefault="00C30504" w:rsidP="008C3F1D">
            <w:r>
              <w:t>600</w:t>
            </w:r>
          </w:p>
        </w:tc>
        <w:tc>
          <w:tcPr>
            <w:tcW w:w="1134" w:type="dxa"/>
          </w:tcPr>
          <w:p w:rsidR="00C30504" w:rsidRDefault="00C30504" w:rsidP="008C3F1D">
            <w:r>
              <w:t>0.0686</w:t>
            </w:r>
          </w:p>
        </w:tc>
        <w:tc>
          <w:tcPr>
            <w:tcW w:w="851" w:type="dxa"/>
          </w:tcPr>
          <w:p w:rsidR="00C30504" w:rsidRDefault="00C30504" w:rsidP="008C3F1D">
            <w:r>
              <w:t>0.9062</w:t>
            </w:r>
          </w:p>
        </w:tc>
        <w:tc>
          <w:tcPr>
            <w:tcW w:w="850" w:type="dxa"/>
          </w:tcPr>
          <w:p w:rsidR="00C30504" w:rsidRDefault="00C30504" w:rsidP="008C3F1D">
            <w:r>
              <w:t>0.9748</w:t>
            </w:r>
          </w:p>
        </w:tc>
        <w:tc>
          <w:tcPr>
            <w:tcW w:w="993" w:type="dxa"/>
          </w:tcPr>
          <w:p w:rsidR="00C30504" w:rsidRPr="00CC7035" w:rsidRDefault="00C30504" w:rsidP="008C3F1D">
            <w:r w:rsidRPr="00CC7035">
              <w:t>3.</w:t>
            </w:r>
            <w:r>
              <w:t>70</w:t>
            </w:r>
            <w:r w:rsidR="00A12CC6">
              <w:t>13</w:t>
            </w:r>
          </w:p>
        </w:tc>
        <w:tc>
          <w:tcPr>
            <w:tcW w:w="850" w:type="dxa"/>
          </w:tcPr>
          <w:p w:rsidR="00C30504" w:rsidRDefault="00C30504" w:rsidP="00A12CC6">
            <w:r>
              <w:t>0.73</w:t>
            </w:r>
            <w:r w:rsidR="00A12CC6">
              <w:t>08</w:t>
            </w:r>
          </w:p>
        </w:tc>
        <w:tc>
          <w:tcPr>
            <w:tcW w:w="1134" w:type="dxa"/>
          </w:tcPr>
          <w:p w:rsidR="00C30504" w:rsidRDefault="00C30504" w:rsidP="00A12CC6">
            <w:r>
              <w:t>0.60</w:t>
            </w:r>
            <w:r w:rsidR="00A12CC6">
              <w:t>27</w:t>
            </w:r>
          </w:p>
        </w:tc>
        <w:tc>
          <w:tcPr>
            <w:tcW w:w="1134" w:type="dxa"/>
          </w:tcPr>
          <w:p w:rsidR="00C30504" w:rsidRDefault="00C30504" w:rsidP="008C3F1D">
            <w:r>
              <w:t>-10342</w:t>
            </w:r>
          </w:p>
        </w:tc>
      </w:tr>
      <w:tr w:rsidR="00C30504" w:rsidTr="00612A7F">
        <w:tc>
          <w:tcPr>
            <w:tcW w:w="1129" w:type="dxa"/>
          </w:tcPr>
          <w:p w:rsidR="00C30504" w:rsidRDefault="00C30504" w:rsidP="008C3F1D">
            <w:r>
              <w:t>700</w:t>
            </w:r>
          </w:p>
        </w:tc>
        <w:tc>
          <w:tcPr>
            <w:tcW w:w="1134" w:type="dxa"/>
          </w:tcPr>
          <w:p w:rsidR="00C30504" w:rsidRDefault="00C30504" w:rsidP="008C3F1D">
            <w:r>
              <w:t>0.0665</w:t>
            </w:r>
          </w:p>
        </w:tc>
        <w:tc>
          <w:tcPr>
            <w:tcW w:w="851" w:type="dxa"/>
          </w:tcPr>
          <w:p w:rsidR="00C30504" w:rsidRDefault="00C30504" w:rsidP="008C3F1D">
            <w:r>
              <w:t>0.9130</w:t>
            </w:r>
          </w:p>
        </w:tc>
        <w:tc>
          <w:tcPr>
            <w:tcW w:w="850" w:type="dxa"/>
          </w:tcPr>
          <w:p w:rsidR="00C30504" w:rsidRDefault="00C30504" w:rsidP="008C3F1D">
            <w:r>
              <w:t>0.9796</w:t>
            </w:r>
          </w:p>
        </w:tc>
        <w:tc>
          <w:tcPr>
            <w:tcW w:w="993" w:type="dxa"/>
          </w:tcPr>
          <w:p w:rsidR="00C30504" w:rsidRPr="00CC7035" w:rsidRDefault="00C30504" w:rsidP="008C3F1D">
            <w:r w:rsidRPr="00CC7035">
              <w:t>3.8</w:t>
            </w:r>
            <w:r>
              <w:t>4</w:t>
            </w:r>
            <w:r w:rsidR="00A12CC6">
              <w:t>01</w:t>
            </w:r>
          </w:p>
        </w:tc>
        <w:tc>
          <w:tcPr>
            <w:tcW w:w="850" w:type="dxa"/>
          </w:tcPr>
          <w:p w:rsidR="00C30504" w:rsidRDefault="00C30504" w:rsidP="008C3F1D">
            <w:r>
              <w:t>0.651</w:t>
            </w:r>
            <w:r w:rsidR="00A12CC6">
              <w:t>3</w:t>
            </w:r>
          </w:p>
        </w:tc>
        <w:tc>
          <w:tcPr>
            <w:tcW w:w="1134" w:type="dxa"/>
          </w:tcPr>
          <w:p w:rsidR="00C30504" w:rsidRDefault="00C30504" w:rsidP="008C3F1D">
            <w:r>
              <w:t>0.570</w:t>
            </w:r>
            <w:r w:rsidR="00A12CC6">
              <w:t>0</w:t>
            </w:r>
            <w:r>
              <w:t>*</w:t>
            </w:r>
          </w:p>
        </w:tc>
        <w:tc>
          <w:tcPr>
            <w:tcW w:w="1134" w:type="dxa"/>
          </w:tcPr>
          <w:p w:rsidR="00C30504" w:rsidRDefault="00C30504" w:rsidP="008C3F1D">
            <w:r>
              <w:t>-10346</w:t>
            </w:r>
          </w:p>
        </w:tc>
      </w:tr>
      <w:tr w:rsidR="00C30504" w:rsidTr="00612A7F">
        <w:tc>
          <w:tcPr>
            <w:tcW w:w="1129" w:type="dxa"/>
          </w:tcPr>
          <w:p w:rsidR="00C30504" w:rsidRDefault="00C30504" w:rsidP="008C3F1D">
            <w:r>
              <w:t>800</w:t>
            </w:r>
          </w:p>
        </w:tc>
        <w:tc>
          <w:tcPr>
            <w:tcW w:w="1134" w:type="dxa"/>
          </w:tcPr>
          <w:p w:rsidR="00C30504" w:rsidRDefault="00C30504" w:rsidP="008C3F1D">
            <w:r>
              <w:t>0.0662</w:t>
            </w:r>
          </w:p>
        </w:tc>
        <w:tc>
          <w:tcPr>
            <w:tcW w:w="851" w:type="dxa"/>
          </w:tcPr>
          <w:p w:rsidR="00C30504" w:rsidRDefault="00C30504" w:rsidP="00A12CC6">
            <w:r>
              <w:t>0.915</w:t>
            </w:r>
            <w:r w:rsidR="00A12CC6">
              <w:t>3</w:t>
            </w:r>
          </w:p>
        </w:tc>
        <w:tc>
          <w:tcPr>
            <w:tcW w:w="850" w:type="dxa"/>
          </w:tcPr>
          <w:p w:rsidR="00C30504" w:rsidRDefault="00C30504" w:rsidP="008C3F1D">
            <w:r>
              <w:t>0.9814</w:t>
            </w:r>
          </w:p>
        </w:tc>
        <w:tc>
          <w:tcPr>
            <w:tcW w:w="993" w:type="dxa"/>
          </w:tcPr>
          <w:p w:rsidR="00C30504" w:rsidRPr="00CC7035" w:rsidRDefault="00C30504" w:rsidP="008C3F1D">
            <w:r w:rsidRPr="00CC7035">
              <w:t>3.9</w:t>
            </w:r>
            <w:r>
              <w:t>3</w:t>
            </w:r>
            <w:r w:rsidR="00A12CC6">
              <w:t>49</w:t>
            </w:r>
          </w:p>
        </w:tc>
        <w:tc>
          <w:tcPr>
            <w:tcW w:w="850" w:type="dxa"/>
          </w:tcPr>
          <w:p w:rsidR="00C30504" w:rsidRDefault="00A12CC6" w:rsidP="008C3F1D">
            <w:r>
              <w:t>0.6234</w:t>
            </w:r>
            <w:r w:rsidR="00C30504">
              <w:t>*</w:t>
            </w:r>
          </w:p>
        </w:tc>
        <w:tc>
          <w:tcPr>
            <w:tcW w:w="1134" w:type="dxa"/>
          </w:tcPr>
          <w:p w:rsidR="00C30504" w:rsidRDefault="00C30504" w:rsidP="008C3F1D">
            <w:r>
              <w:t>0.579</w:t>
            </w:r>
            <w:r w:rsidR="00A12CC6">
              <w:t>0</w:t>
            </w:r>
          </w:p>
        </w:tc>
        <w:tc>
          <w:tcPr>
            <w:tcW w:w="1134" w:type="dxa"/>
          </w:tcPr>
          <w:p w:rsidR="00C30504" w:rsidRDefault="00C30504" w:rsidP="008C3F1D">
            <w:r>
              <w:t>-10348</w:t>
            </w:r>
          </w:p>
        </w:tc>
      </w:tr>
      <w:tr w:rsidR="00C30504" w:rsidTr="00612A7F">
        <w:tc>
          <w:tcPr>
            <w:tcW w:w="1129" w:type="dxa"/>
          </w:tcPr>
          <w:p w:rsidR="00C30504" w:rsidRDefault="00C30504" w:rsidP="008C3F1D">
            <w:r>
              <w:t>900</w:t>
            </w:r>
          </w:p>
        </w:tc>
        <w:tc>
          <w:tcPr>
            <w:tcW w:w="1134" w:type="dxa"/>
          </w:tcPr>
          <w:p w:rsidR="00C30504" w:rsidRDefault="00A12CC6" w:rsidP="008C3F1D">
            <w:r>
              <w:t>0.0660</w:t>
            </w:r>
          </w:p>
        </w:tc>
        <w:tc>
          <w:tcPr>
            <w:tcW w:w="851" w:type="dxa"/>
          </w:tcPr>
          <w:p w:rsidR="00C30504" w:rsidRDefault="00C30504" w:rsidP="00A12CC6">
            <w:r>
              <w:t>0.917</w:t>
            </w:r>
            <w:r w:rsidR="00A12CC6">
              <w:t>0</w:t>
            </w:r>
          </w:p>
        </w:tc>
        <w:tc>
          <w:tcPr>
            <w:tcW w:w="850" w:type="dxa"/>
          </w:tcPr>
          <w:p w:rsidR="00C30504" w:rsidRDefault="00C30504" w:rsidP="00A12CC6">
            <w:r>
              <w:t>0.98</w:t>
            </w:r>
            <w:r w:rsidR="00A12CC6">
              <w:t>29</w:t>
            </w:r>
          </w:p>
        </w:tc>
        <w:tc>
          <w:tcPr>
            <w:tcW w:w="993" w:type="dxa"/>
          </w:tcPr>
          <w:p w:rsidR="00C30504" w:rsidRPr="00CC7035" w:rsidRDefault="00C30504" w:rsidP="00A12CC6">
            <w:r w:rsidRPr="00CC7035">
              <w:t>4.0</w:t>
            </w:r>
            <w:r w:rsidR="00A12CC6">
              <w:t>394</w:t>
            </w:r>
          </w:p>
        </w:tc>
        <w:tc>
          <w:tcPr>
            <w:tcW w:w="850" w:type="dxa"/>
          </w:tcPr>
          <w:p w:rsidR="00C30504" w:rsidRDefault="00C30504" w:rsidP="008C3F1D">
            <w:r>
              <w:t>0.679</w:t>
            </w:r>
            <w:r w:rsidR="00A12CC6">
              <w:t>2</w:t>
            </w:r>
          </w:p>
        </w:tc>
        <w:tc>
          <w:tcPr>
            <w:tcW w:w="1134" w:type="dxa"/>
          </w:tcPr>
          <w:p w:rsidR="00C30504" w:rsidRDefault="00C30504" w:rsidP="008C3F1D">
            <w:r>
              <w:t>0.646</w:t>
            </w:r>
            <w:r w:rsidR="00A12CC6">
              <w:t>4</w:t>
            </w:r>
          </w:p>
        </w:tc>
        <w:tc>
          <w:tcPr>
            <w:tcW w:w="1134" w:type="dxa"/>
          </w:tcPr>
          <w:p w:rsidR="00C30504" w:rsidRDefault="00C30504" w:rsidP="008C3F1D">
            <w:r>
              <w:t>-10350</w:t>
            </w:r>
          </w:p>
        </w:tc>
      </w:tr>
      <w:tr w:rsidR="00C30504" w:rsidTr="00612A7F">
        <w:tc>
          <w:tcPr>
            <w:tcW w:w="1129" w:type="dxa"/>
          </w:tcPr>
          <w:p w:rsidR="00C30504" w:rsidRDefault="00C30504" w:rsidP="008C3F1D">
            <w:r>
              <w:t>1000</w:t>
            </w:r>
          </w:p>
        </w:tc>
        <w:tc>
          <w:tcPr>
            <w:tcW w:w="1134" w:type="dxa"/>
          </w:tcPr>
          <w:p w:rsidR="00C30504" w:rsidRDefault="00A12CC6" w:rsidP="008C3F1D">
            <w:r>
              <w:t>0.0655</w:t>
            </w:r>
          </w:p>
        </w:tc>
        <w:tc>
          <w:tcPr>
            <w:tcW w:w="851" w:type="dxa"/>
          </w:tcPr>
          <w:p w:rsidR="00C30504" w:rsidRDefault="00C30504" w:rsidP="00A12CC6">
            <w:r>
              <w:t>0.919</w:t>
            </w:r>
            <w:r w:rsidR="00A12CC6">
              <w:t>7</w:t>
            </w:r>
          </w:p>
        </w:tc>
        <w:tc>
          <w:tcPr>
            <w:tcW w:w="850" w:type="dxa"/>
          </w:tcPr>
          <w:p w:rsidR="00C30504" w:rsidRDefault="00C30504" w:rsidP="00A12CC6">
            <w:r>
              <w:t>0.985</w:t>
            </w:r>
            <w:r w:rsidR="00A12CC6">
              <w:t>2</w:t>
            </w:r>
          </w:p>
        </w:tc>
        <w:tc>
          <w:tcPr>
            <w:tcW w:w="993" w:type="dxa"/>
          </w:tcPr>
          <w:p w:rsidR="00C30504" w:rsidRPr="00CC7035" w:rsidRDefault="00C30504" w:rsidP="00A12CC6">
            <w:r w:rsidRPr="00CC7035">
              <w:t>4.2</w:t>
            </w:r>
            <w:r w:rsidR="00A12CC6">
              <w:t>385</w:t>
            </w:r>
          </w:p>
        </w:tc>
        <w:tc>
          <w:tcPr>
            <w:tcW w:w="850" w:type="dxa"/>
          </w:tcPr>
          <w:p w:rsidR="00C30504" w:rsidRDefault="00C30504" w:rsidP="008C3F1D">
            <w:r>
              <w:t>0</w:t>
            </w:r>
            <w:r w:rsidR="00A12CC6">
              <w:t>.7440</w:t>
            </w:r>
          </w:p>
        </w:tc>
        <w:tc>
          <w:tcPr>
            <w:tcW w:w="1134" w:type="dxa"/>
          </w:tcPr>
          <w:p w:rsidR="00C30504" w:rsidRDefault="00C30504" w:rsidP="008C3F1D">
            <w:r>
              <w:t>0.731</w:t>
            </w:r>
            <w:r w:rsidR="00A12CC6">
              <w:t>3</w:t>
            </w:r>
          </w:p>
        </w:tc>
        <w:tc>
          <w:tcPr>
            <w:tcW w:w="1134" w:type="dxa"/>
          </w:tcPr>
          <w:p w:rsidR="00C30504" w:rsidRDefault="00C30504" w:rsidP="008C3F1D">
            <w:r>
              <w:t>-10353</w:t>
            </w:r>
          </w:p>
        </w:tc>
      </w:tr>
      <w:tr w:rsidR="00612A7F" w:rsidTr="00612A7F">
        <w:tc>
          <w:tcPr>
            <w:tcW w:w="1129" w:type="dxa"/>
          </w:tcPr>
          <w:p w:rsidR="00612A7F" w:rsidRDefault="00612A7F" w:rsidP="008C3F1D">
            <w:r>
              <w:t>1100</w:t>
            </w:r>
          </w:p>
        </w:tc>
        <w:tc>
          <w:tcPr>
            <w:tcW w:w="1134" w:type="dxa"/>
          </w:tcPr>
          <w:p w:rsidR="00612A7F" w:rsidRDefault="00A12CC6" w:rsidP="008C3F1D">
            <w:r>
              <w:t>0.0650</w:t>
            </w:r>
          </w:p>
        </w:tc>
        <w:tc>
          <w:tcPr>
            <w:tcW w:w="851" w:type="dxa"/>
          </w:tcPr>
          <w:p w:rsidR="00612A7F" w:rsidRDefault="00A12CC6" w:rsidP="008C3F1D">
            <w:r>
              <w:t>0.9220</w:t>
            </w:r>
          </w:p>
        </w:tc>
        <w:tc>
          <w:tcPr>
            <w:tcW w:w="850" w:type="dxa"/>
          </w:tcPr>
          <w:p w:rsidR="00612A7F" w:rsidRDefault="00A12CC6" w:rsidP="008C3F1D">
            <w:r>
              <w:t>0.9868</w:t>
            </w:r>
          </w:p>
        </w:tc>
        <w:tc>
          <w:tcPr>
            <w:tcW w:w="993" w:type="dxa"/>
          </w:tcPr>
          <w:p w:rsidR="00612A7F" w:rsidRPr="00CC7035" w:rsidRDefault="00A12CC6" w:rsidP="008C3F1D">
            <w:r>
              <w:t>4.4245</w:t>
            </w:r>
          </w:p>
        </w:tc>
        <w:tc>
          <w:tcPr>
            <w:tcW w:w="850" w:type="dxa"/>
          </w:tcPr>
          <w:p w:rsidR="00612A7F" w:rsidRDefault="00A12CC6" w:rsidP="008C3F1D">
            <w:r>
              <w:t>0.7553</w:t>
            </w:r>
          </w:p>
        </w:tc>
        <w:tc>
          <w:tcPr>
            <w:tcW w:w="1134" w:type="dxa"/>
          </w:tcPr>
          <w:p w:rsidR="00612A7F" w:rsidRDefault="00A12CC6" w:rsidP="008C3F1D">
            <w:r>
              <w:t>0.7524</w:t>
            </w:r>
          </w:p>
        </w:tc>
        <w:tc>
          <w:tcPr>
            <w:tcW w:w="1134" w:type="dxa"/>
          </w:tcPr>
          <w:p w:rsidR="00612A7F" w:rsidRDefault="00A12CC6" w:rsidP="008C3F1D">
            <w:r>
              <w:t>-10356</w:t>
            </w:r>
          </w:p>
        </w:tc>
      </w:tr>
      <w:tr w:rsidR="00612A7F" w:rsidTr="00612A7F">
        <w:tc>
          <w:tcPr>
            <w:tcW w:w="1129" w:type="dxa"/>
          </w:tcPr>
          <w:p w:rsidR="00612A7F" w:rsidRDefault="00612A7F" w:rsidP="008C3F1D">
            <w:r>
              <w:t>1200</w:t>
            </w:r>
          </w:p>
        </w:tc>
        <w:tc>
          <w:tcPr>
            <w:tcW w:w="1134" w:type="dxa"/>
          </w:tcPr>
          <w:p w:rsidR="00612A7F" w:rsidRDefault="00A12CC6" w:rsidP="008C3F1D">
            <w:r>
              <w:t>0.0647</w:t>
            </w:r>
          </w:p>
        </w:tc>
        <w:tc>
          <w:tcPr>
            <w:tcW w:w="851" w:type="dxa"/>
          </w:tcPr>
          <w:p w:rsidR="00612A7F" w:rsidRDefault="00A12CC6" w:rsidP="008C3F1D">
            <w:r>
              <w:t>0.9234</w:t>
            </w:r>
          </w:p>
        </w:tc>
        <w:tc>
          <w:tcPr>
            <w:tcW w:w="850" w:type="dxa"/>
          </w:tcPr>
          <w:p w:rsidR="00612A7F" w:rsidRDefault="00A12CC6" w:rsidP="008C3F1D">
            <w:r>
              <w:t>0.9881</w:t>
            </w:r>
          </w:p>
        </w:tc>
        <w:tc>
          <w:tcPr>
            <w:tcW w:w="993" w:type="dxa"/>
          </w:tcPr>
          <w:p w:rsidR="00612A7F" w:rsidRPr="00CC7035" w:rsidRDefault="00A12CC6" w:rsidP="008C3F1D">
            <w:r>
              <w:t>4.6422</w:t>
            </w:r>
          </w:p>
        </w:tc>
        <w:tc>
          <w:tcPr>
            <w:tcW w:w="850" w:type="dxa"/>
          </w:tcPr>
          <w:p w:rsidR="00612A7F" w:rsidRDefault="00A12CC6" w:rsidP="008C3F1D">
            <w:r>
              <w:t>0.8038</w:t>
            </w:r>
          </w:p>
        </w:tc>
        <w:tc>
          <w:tcPr>
            <w:tcW w:w="1134" w:type="dxa"/>
          </w:tcPr>
          <w:p w:rsidR="00612A7F" w:rsidRDefault="00A12CC6" w:rsidP="008C3F1D">
            <w:r>
              <w:t>0.8015</w:t>
            </w:r>
          </w:p>
        </w:tc>
        <w:tc>
          <w:tcPr>
            <w:tcW w:w="1134" w:type="dxa"/>
          </w:tcPr>
          <w:p w:rsidR="00612A7F" w:rsidRDefault="00A12CC6" w:rsidP="008C3F1D">
            <w:r>
              <w:t>-10357</w:t>
            </w:r>
          </w:p>
        </w:tc>
      </w:tr>
      <w:tr w:rsidR="00C30504" w:rsidTr="00612A7F">
        <w:tc>
          <w:tcPr>
            <w:tcW w:w="1129" w:type="dxa"/>
          </w:tcPr>
          <w:p w:rsidR="00C30504" w:rsidRDefault="00C30504" w:rsidP="008C3F1D">
            <w:r>
              <w:lastRenderedPageBreak/>
              <w:t>T</w:t>
            </w:r>
          </w:p>
        </w:tc>
        <w:tc>
          <w:tcPr>
            <w:tcW w:w="1134" w:type="dxa"/>
          </w:tcPr>
          <w:p w:rsidR="00C30504" w:rsidRDefault="00A12CC6" w:rsidP="00A12CC6">
            <w:r>
              <w:t>0.0656</w:t>
            </w:r>
          </w:p>
        </w:tc>
        <w:tc>
          <w:tcPr>
            <w:tcW w:w="851" w:type="dxa"/>
          </w:tcPr>
          <w:p w:rsidR="00C30504" w:rsidRDefault="00C30504" w:rsidP="00A12CC6">
            <w:r>
              <w:t>0.9</w:t>
            </w:r>
            <w:r w:rsidR="00A12CC6">
              <w:t>252</w:t>
            </w:r>
          </w:p>
        </w:tc>
        <w:tc>
          <w:tcPr>
            <w:tcW w:w="850" w:type="dxa"/>
          </w:tcPr>
          <w:p w:rsidR="00C30504" w:rsidRDefault="00C30504" w:rsidP="00AB10E5">
            <w:r>
              <w:t>0.99</w:t>
            </w:r>
            <w:r w:rsidR="00AB10E5">
              <w:t>08</w:t>
            </w:r>
          </w:p>
        </w:tc>
        <w:tc>
          <w:tcPr>
            <w:tcW w:w="993" w:type="dxa"/>
          </w:tcPr>
          <w:p w:rsidR="00C30504" w:rsidRPr="00CC7035" w:rsidRDefault="00C30504" w:rsidP="008C3F1D">
            <w:r w:rsidRPr="00CC7035">
              <w:t>5.6</w:t>
            </w:r>
            <w:r w:rsidR="00AB10E5">
              <w:t>401</w:t>
            </w:r>
          </w:p>
        </w:tc>
        <w:tc>
          <w:tcPr>
            <w:tcW w:w="850" w:type="dxa"/>
          </w:tcPr>
          <w:p w:rsidR="00C30504" w:rsidRDefault="00C30504" w:rsidP="00AB10E5">
            <w:r>
              <w:t>0.8</w:t>
            </w:r>
            <w:r w:rsidR="00AB10E5">
              <w:t>974</w:t>
            </w:r>
          </w:p>
        </w:tc>
        <w:tc>
          <w:tcPr>
            <w:tcW w:w="1134" w:type="dxa"/>
          </w:tcPr>
          <w:p w:rsidR="00C30504" w:rsidRDefault="00C30504" w:rsidP="008C3F1D">
            <w:r>
              <w:t>-</w:t>
            </w:r>
          </w:p>
        </w:tc>
        <w:tc>
          <w:tcPr>
            <w:tcW w:w="1134" w:type="dxa"/>
          </w:tcPr>
          <w:p w:rsidR="00C30504" w:rsidRDefault="00C30504" w:rsidP="008C3F1D">
            <w:r>
              <w:t>-10358</w:t>
            </w:r>
          </w:p>
        </w:tc>
      </w:tr>
      <w:tr w:rsidR="00C30504" w:rsidTr="00612A7F">
        <w:tc>
          <w:tcPr>
            <w:tcW w:w="1129" w:type="dxa"/>
          </w:tcPr>
          <w:p w:rsidR="00C30504" w:rsidRDefault="00C30504" w:rsidP="008C3F1D">
            <w:r>
              <w:t>No target</w:t>
            </w:r>
          </w:p>
        </w:tc>
        <w:tc>
          <w:tcPr>
            <w:tcW w:w="1134" w:type="dxa"/>
          </w:tcPr>
          <w:p w:rsidR="00C30504" w:rsidRDefault="00C30504" w:rsidP="008C3F1D">
            <w:r>
              <w:t>0.0663</w:t>
            </w:r>
          </w:p>
        </w:tc>
        <w:tc>
          <w:tcPr>
            <w:tcW w:w="851" w:type="dxa"/>
          </w:tcPr>
          <w:p w:rsidR="00C30504" w:rsidRDefault="00C30504" w:rsidP="008C3F1D">
            <w:r>
              <w:t>0.9251</w:t>
            </w:r>
          </w:p>
        </w:tc>
        <w:tc>
          <w:tcPr>
            <w:tcW w:w="850" w:type="dxa"/>
          </w:tcPr>
          <w:p w:rsidR="00C30504" w:rsidRDefault="00C30504" w:rsidP="008C3F1D">
            <w:r>
              <w:t>0.9914</w:t>
            </w:r>
          </w:p>
        </w:tc>
        <w:tc>
          <w:tcPr>
            <w:tcW w:w="993" w:type="dxa"/>
          </w:tcPr>
          <w:p w:rsidR="00C30504" w:rsidRDefault="00612A7F" w:rsidP="008C3F1D">
            <w:r>
              <w:t>6.1388</w:t>
            </w:r>
          </w:p>
        </w:tc>
        <w:tc>
          <w:tcPr>
            <w:tcW w:w="850" w:type="dxa"/>
          </w:tcPr>
          <w:p w:rsidR="00C30504" w:rsidRDefault="00612A7F" w:rsidP="00612A7F">
            <w:r>
              <w:t>0.3988</w:t>
            </w:r>
          </w:p>
        </w:tc>
        <w:tc>
          <w:tcPr>
            <w:tcW w:w="1134" w:type="dxa"/>
          </w:tcPr>
          <w:p w:rsidR="00C30504" w:rsidRDefault="00C30504" w:rsidP="008C3F1D">
            <w:r>
              <w:t>-</w:t>
            </w:r>
          </w:p>
        </w:tc>
        <w:tc>
          <w:tcPr>
            <w:tcW w:w="1134" w:type="dxa"/>
          </w:tcPr>
          <w:p w:rsidR="00C30504" w:rsidRDefault="00C30504" w:rsidP="008C3F1D">
            <w:r>
              <w:t>-10358</w:t>
            </w:r>
          </w:p>
        </w:tc>
      </w:tr>
    </w:tbl>
    <w:p w:rsidR="003E6397" w:rsidRDefault="003E6397">
      <w:r>
        <w:rPr>
          <w:noProof/>
          <w:lang w:eastAsia="en-AU"/>
        </w:rPr>
        <w:drawing>
          <wp:inline distT="0" distB="0" distL="0" distR="0" wp14:anchorId="32B19BE4" wp14:editId="122814B0">
            <wp:extent cx="2814858" cy="201930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8887" cy="202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592C080B" wp14:editId="37C4D409">
            <wp:extent cx="2838450" cy="2014841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1532" cy="2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560F8359" wp14:editId="024F6F51">
            <wp:extent cx="2807919" cy="2019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2706" cy="202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4122FA2A" wp14:editId="656163CE">
            <wp:extent cx="2840300" cy="2019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8952" cy="202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704">
        <w:rPr>
          <w:noProof/>
          <w:lang w:eastAsia="en-AU"/>
        </w:rPr>
        <w:drawing>
          <wp:inline distT="0" distB="0" distL="0" distR="0" wp14:anchorId="280A4C28" wp14:editId="1CE7E064">
            <wp:extent cx="2828480" cy="2047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8533" cy="205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704">
        <w:rPr>
          <w:noProof/>
          <w:lang w:eastAsia="en-AU"/>
        </w:rPr>
        <w:drawing>
          <wp:inline distT="0" distB="0" distL="0" distR="0" wp14:anchorId="3F641F1A" wp14:editId="537C2468">
            <wp:extent cx="2814381" cy="2000250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7702" cy="200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50"/>
    <w:rsid w:val="0004136C"/>
    <w:rsid w:val="00096A90"/>
    <w:rsid w:val="000B0BB0"/>
    <w:rsid w:val="000C4C35"/>
    <w:rsid w:val="0013250E"/>
    <w:rsid w:val="001727A2"/>
    <w:rsid w:val="00183B85"/>
    <w:rsid w:val="001F6B47"/>
    <w:rsid w:val="002D02A6"/>
    <w:rsid w:val="002F220C"/>
    <w:rsid w:val="0031545C"/>
    <w:rsid w:val="00321E16"/>
    <w:rsid w:val="00375B08"/>
    <w:rsid w:val="003C70D3"/>
    <w:rsid w:val="003D5704"/>
    <w:rsid w:val="003E6397"/>
    <w:rsid w:val="00544164"/>
    <w:rsid w:val="00553829"/>
    <w:rsid w:val="00560D21"/>
    <w:rsid w:val="00612A7F"/>
    <w:rsid w:val="006165AC"/>
    <w:rsid w:val="00623CF9"/>
    <w:rsid w:val="0066539E"/>
    <w:rsid w:val="00685794"/>
    <w:rsid w:val="006B4881"/>
    <w:rsid w:val="006D0771"/>
    <w:rsid w:val="006D32EE"/>
    <w:rsid w:val="006F0AC3"/>
    <w:rsid w:val="00861EEF"/>
    <w:rsid w:val="008C3F1D"/>
    <w:rsid w:val="00941690"/>
    <w:rsid w:val="009432D8"/>
    <w:rsid w:val="00954B49"/>
    <w:rsid w:val="009818D9"/>
    <w:rsid w:val="009F4750"/>
    <w:rsid w:val="00A12CC6"/>
    <w:rsid w:val="00A20BCA"/>
    <w:rsid w:val="00AB10E5"/>
    <w:rsid w:val="00BC0CF7"/>
    <w:rsid w:val="00BE2E95"/>
    <w:rsid w:val="00C06DF2"/>
    <w:rsid w:val="00C23815"/>
    <w:rsid w:val="00C30504"/>
    <w:rsid w:val="00CF0E7C"/>
    <w:rsid w:val="00D0216D"/>
    <w:rsid w:val="00E95427"/>
    <w:rsid w:val="00EA679C"/>
    <w:rsid w:val="00F119FC"/>
    <w:rsid w:val="00F3171F"/>
    <w:rsid w:val="00F55BF6"/>
    <w:rsid w:val="00F979AA"/>
    <w:rsid w:val="00FC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DAC74-2369-4C12-9BCD-C23157ED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3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3E6366E4.dotm</Template>
  <TotalTime>4250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Annastiina Silvennoinen</dc:creator>
  <cp:keywords/>
  <dc:description/>
  <cp:lastModifiedBy>Annastiina Silvennoinen</cp:lastModifiedBy>
  <cp:revision>16</cp:revision>
  <cp:lastPrinted>2017-11-08T05:31:00Z</cp:lastPrinted>
  <dcterms:created xsi:type="dcterms:W3CDTF">2017-11-08T04:17:00Z</dcterms:created>
  <dcterms:modified xsi:type="dcterms:W3CDTF">2017-11-16T02:33:00Z</dcterms:modified>
</cp:coreProperties>
</file>